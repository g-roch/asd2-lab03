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960" w:rsidRDefault="00127102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-4029710</wp:posOffset>
                </wp:positionH>
                <wp:positionV relativeFrom="paragraph">
                  <wp:posOffset>-1427480</wp:posOffset>
                </wp:positionV>
                <wp:extent cx="12385040" cy="1759237"/>
                <wp:effectExtent l="0" t="19050" r="54610" b="1270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5040" cy="1759237"/>
                          <a:chOff x="0" y="-487947"/>
                          <a:chExt cx="12385553" cy="1759322"/>
                        </a:xfrm>
                      </wpg:grpSpPr>
                      <wps:wsp>
                        <wps:cNvPr id="18" name="AutoShape 8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259168" y="-5290931"/>
                            <a:ext cx="0" cy="106951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E6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" name="Groupe 13"/>
                        <wpg:cNvGrpSpPr/>
                        <wpg:grpSpPr>
                          <a:xfrm>
                            <a:off x="0" y="-487947"/>
                            <a:ext cx="12385553" cy="1759322"/>
                            <a:chOff x="14909" y="-482977"/>
                            <a:chExt cx="12385553" cy="1759322"/>
                          </a:xfrm>
                        </wpg:grpSpPr>
                        <wps:wsp>
                          <wps:cNvPr id="17" name="AutoShape 81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7051222" y="-5222421"/>
                              <a:ext cx="0" cy="1069848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FECEA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" name="Groupe 12"/>
                          <wpg:cNvGrpSpPr/>
                          <wpg:grpSpPr>
                            <a:xfrm>
                              <a:off x="14909" y="-482977"/>
                              <a:ext cx="11667246" cy="1759322"/>
                              <a:chOff x="14909" y="-482977"/>
                              <a:chExt cx="11667246" cy="1759322"/>
                            </a:xfrm>
                          </wpg:grpSpPr>
                          <wpg:grpSp>
                            <wpg:cNvPr id="23" name="Groupe 23"/>
                            <wpg:cNvGrpSpPr/>
                            <wpg:grpSpPr>
                              <a:xfrm>
                                <a:off x="735367" y="-482977"/>
                                <a:ext cx="10946788" cy="1759322"/>
                                <a:chOff x="2" y="-500087"/>
                                <a:chExt cx="10946788" cy="1759322"/>
                              </a:xfrm>
                            </wpg:grpSpPr>
                            <wpg:grpSp>
                              <wpg:cNvPr id="1" name="Groupe 1"/>
                              <wpg:cNvGrpSpPr/>
                              <wpg:grpSpPr>
                                <a:xfrm rot="16200000">
                                  <a:off x="4862780" y="-4851943"/>
                                  <a:ext cx="1221231" cy="10946788"/>
                                  <a:chOff x="775981" y="0"/>
                                  <a:chExt cx="1221477" cy="10946788"/>
                                </a:xfrm>
                              </wpg:grpSpPr>
                              <wpg:grpSp>
                                <wpg:cNvPr id="65" name="Group 7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40339" y="0"/>
                                    <a:ext cx="733956" cy="10946788"/>
                                    <a:chOff x="7175" y="8835"/>
                                    <a:chExt cx="1157" cy="16488"/>
                                  </a:xfrm>
                                </wpg:grpSpPr>
                                <wps:wsp>
                                  <wps:cNvPr id="66" name="Rectangle 7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528" y="8850"/>
                                      <a:ext cx="671" cy="16114"/>
                                    </a:xfrm>
                                    <a:prstGeom prst="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FEB686"/>
                                        </a:gs>
                                        <a:gs pos="100000"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gs>
                                      </a:gsLst>
                                      <a:lin ang="0" scaled="1"/>
                                    </a:gra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BFB675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7" name="AutoShape 7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302" y="9179"/>
                                      <a:ext cx="0" cy="1611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ECEAE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8" name="AutoShape 8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332" y="8835"/>
                                      <a:ext cx="0" cy="1611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9" name="AutoShape 8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446" y="9179"/>
                                      <a:ext cx="0" cy="1611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>
                                      <a:solidFill>
                                        <a:srgbClr val="FECEAE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0" name="AutoShape 8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175" y="9214"/>
                                      <a:ext cx="0" cy="1610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EE6D6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1" name="Oval 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95573" y="8259733"/>
                                    <a:ext cx="1101885" cy="107121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ln w="38100" cmpd="dbl"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2" name="Oval 85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775981" y="9240661"/>
                                    <a:ext cx="188405" cy="1924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ln w="38100" cmpd="dbl"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45791" dir="3378596" algn="ctr" rotWithShape="0">
                                            <a:srgbClr val="1F2F3F">
                                              <a:alpha val="50000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" name="Oval 85"/>
                              <wps:cNvSpPr>
                                <a:spLocks noChangeArrowheads="1"/>
                              </wps:cNvSpPr>
                              <wps:spPr bwMode="auto">
                                <a:xfrm rot="16200000" flipH="1">
                                  <a:off x="3152115" y="824209"/>
                                  <a:ext cx="188327" cy="192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85"/>
                              <wps:cNvSpPr>
                                <a:spLocks noChangeArrowheads="1"/>
                              </wps:cNvSpPr>
                              <wps:spPr bwMode="auto">
                                <a:xfrm rot="16200000" flipH="1">
                                  <a:off x="2420691" y="768810"/>
                                  <a:ext cx="498708" cy="48214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Oval 83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2202879" y="-484983"/>
                                  <a:ext cx="1101426" cy="1071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" name="AutoShape 80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5363095" y="-5343216"/>
                                <a:ext cx="0" cy="106963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C6E750" id="Groupe 14" o:spid="_x0000_s1026" style="position:absolute;margin-left:-317.3pt;margin-top:-112.4pt;width:975.2pt;height:138.5pt;z-index:251701760;mso-height-relative:margin" coordorigin=",-4879" coordsize="123855,17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2" o:spid="_x0000_s1027" type="#_x0000_t32" style="position:absolute;left:62591;top:-52910;width:0;height:10695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" strokecolor="#fee6d6" strokeweight="2.25pt"/>
                <v:group id="Groupe 13" o:spid="_x0000_s1028" style="position:absolute;top:-4879;width:123855;height:17592" coordorigin="149,-4829" coordsize="123855,1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AutoShape 81" o:spid="_x0000_s1029" type="#_x0000_t32" style="position:absolute;left:70512;top:-52225;width:0;height:10698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" strokecolor="#feceae" strokeweight="4.5pt"/>
                  <v:group id="Groupe 12" o:spid="_x0000_s1030" style="position:absolute;left:149;top:-4829;width:116672;height:17592" coordorigin="149,-4829" coordsize="116672,1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e 23" o:spid="_x0000_s1031" style="position:absolute;left:7353;top:-4829;width:109468;height:17592" coordorigin=",-5000" coordsize="109467,1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group id="Groupe 1" o:spid="_x0000_s1032" style="position:absolute;left:48628;top:-48520;width:12212;height:109467;rotation:-90" coordorigin="7759" coordsize="12214,109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">
                        <v:group id="Group 77" o:spid="_x0000_s1033" style="position:absolute;left:10403;width:7339;height:109467" coordorigin="7175,8835" coordsize="1157,16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<v:rect id="Rectangle 78" o:spid="_x0000_s1034" style="position:absolute;left:7528;top:8850;width:671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    <v:fill color2="#fe8637 [3204]" rotate="t" angle="90" focus="100%" type="gradient"/>
                          </v:rect>
                          <v:shape id="AutoShape 79" o:spid="_x0000_s1035" type="#_x0000_t32" style="position:absolute;left:7302;top:9179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    <v:shape id="AutoShape 80" o:spid="_x0000_s1036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    <v:shape id="AutoShape 81" o:spid="_x0000_s1037" type="#_x0000_t32" style="position:absolute;left:7446;top:9179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    <v:shape id="AutoShape 82" o:spid="_x0000_s1038" type="#_x0000_t32" style="position:absolute;left:7175;top:9214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    </v:group>
                        <v:oval id="Oval 83" o:spid="_x0000_s1039" style="position:absolute;left:8955;top:82597;width:11019;height:10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    <v:stroke linestyle="thinThin"/>
                        </v:oval>
                        <v:oval id="Oval 85" o:spid="_x0000_s1040" style="position:absolute;left:7759;top:92406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    <v:stroke linestyle="thinThin"/>
                          <v:shadow color="#1f2f3f" opacity=".5" offset=",3pt"/>
                        </v:oval>
                      </v:group>
                      <v:oval id="Oval 85" o:spid="_x0000_s1041" style="position:absolute;left:31520;top:8242;width:1883;height:1924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" fillcolor="#fe8637 [3204]" strokecolor="#fe8637 [3204]" strokeweight="3pt">
                        <v:stroke linestyle="thinThin"/>
                        <v:shadow color="#1f2f3f" opacity=".5" offset=",3pt"/>
                      </v:oval>
                      <v:oval id="Oval 85" o:spid="_x0000_s1042" style="position:absolute;left:24206;top:7688;width:4987;height:4822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" fillcolor="#fe8637 [3204]" strokecolor="#fe8637 [3204]" strokeweight="3pt">
                        <v:stroke linestyle="thinThin"/>
                        <v:shadow color="#1f2f3f" opacity=".5" offset=",3pt"/>
                      </v:oval>
                      <v:oval id="Oval 83" o:spid="_x0000_s1043" style="position:absolute;left:22029;top:-4850;width:11013;height:107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" fillcolor="#fe8637 [3204]" strokecolor="#fe8637 [3204]" strokeweight="3pt">
                        <v:stroke linestyle="thinThin"/>
                      </v:oval>
                    </v:group>
                    <v:shape id="AutoShape 80" o:spid="_x0000_s1044" type="#_x0000_t32" style="position:absolute;left:53631;top:-53433;width:0;height:10696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" strokecolor="#fe8637 [3204]" strokeweight="2.25pt"/>
                  </v:group>
                </v:group>
              </v:group>
            </w:pict>
          </mc:Fallback>
        </mc:AlternateContent>
      </w:r>
      <w:r w:rsidR="003F2443">
        <w:rPr>
          <w:rFonts w:asciiTheme="majorHAnsi" w:eastAsiaTheme="majorEastAsia" w:hAnsiTheme="majorHAnsi" w:cstheme="majorBidi"/>
          <w:smallCaps/>
          <w:noProof/>
          <w:color w:val="244583" w:themeColor="accent2" w:themeShade="80"/>
          <w:spacing w:val="20"/>
          <w:sz w:val="56"/>
          <w:szCs w:val="56"/>
        </w:rPr>
        <w:drawing>
          <wp:anchor distT="0" distB="0" distL="114300" distR="114300" simplePos="0" relativeHeight="251673088" behindDoc="0" locked="0" layoutInCell="1" allowOverlap="1" wp14:anchorId="2B9039F3">
            <wp:simplePos x="0" y="0"/>
            <wp:positionH relativeFrom="column">
              <wp:posOffset>5362575</wp:posOffset>
            </wp:positionH>
            <wp:positionV relativeFrom="paragraph">
              <wp:posOffset>8882380</wp:posOffset>
            </wp:positionV>
            <wp:extent cx="667775" cy="321323"/>
            <wp:effectExtent l="0" t="0" r="0" b="2540"/>
            <wp:wrapNone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75" cy="32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0CD"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0" locked="0" layoutInCell="0" allowOverlap="1" wp14:anchorId="57275657" wp14:editId="1B2832D5">
                <wp:simplePos x="0" y="0"/>
                <wp:positionH relativeFrom="margin">
                  <wp:posOffset>180474</wp:posOffset>
                </wp:positionH>
                <wp:positionV relativeFrom="page">
                  <wp:posOffset>3228741</wp:posOffset>
                </wp:positionV>
                <wp:extent cx="4663440" cy="5027930"/>
                <wp:effectExtent l="0" t="0" r="0" b="6350"/>
                <wp:wrapNone/>
                <wp:docPr id="7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502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20CD" w:rsidRPr="00F0426F" w:rsidRDefault="00A920CD" w:rsidP="00A920CD">
                            <w:p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852010" w:themeColor="accent3" w:themeShade="BF"/>
                                <w:spacing w:val="20"/>
                                <w:sz w:val="56"/>
                                <w:szCs w:val="56"/>
                              </w:rPr>
                            </w:pPr>
                            <w:r w:rsidRPr="00F0426F"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852010" w:themeColor="accent3" w:themeShade="BF"/>
                                <w:spacing w:val="20"/>
                                <w:sz w:val="56"/>
                                <w:szCs w:val="56"/>
                              </w:rPr>
                              <w:t xml:space="preserve">ASD2 – Labo3 </w:t>
                            </w:r>
                          </w:p>
                          <w:p w:rsidR="00A920CD" w:rsidRPr="00E91960" w:rsidRDefault="00715E1F" w:rsidP="00A920CD">
                            <w:pPr>
                              <w:rPr>
                                <w:i/>
                                <w:iCs/>
                                <w:color w:val="9A3D00" w:themeColor="accent1" w:themeShade="8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9A3D00" w:themeColor="accent1" w:themeShade="80"/>
                                  <w:sz w:val="28"/>
                                  <w:szCs w:val="28"/>
                                </w:rPr>
                                <w:alias w:val="Sous-titre"/>
                                <w:id w:val="1249776925"/>
                                <w:placeholder>
                                  <w:docPart w:val="66E3FBFDD0504AEC87BECE669E72DFBF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920CD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28"/>
                                    <w:szCs w:val="28"/>
                                  </w:rPr>
                                  <w:t>Réseau ferroviaire</w:t>
                                </w:r>
                              </w:sdtContent>
                            </w:sdt>
                          </w:p>
                          <w:p w:rsidR="00A920CD" w:rsidRDefault="00A920CD" w:rsidP="00A920CD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:rsidR="00A920CD" w:rsidRDefault="00A920CD" w:rsidP="00A920CD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57275657" id="Rectangle 89" o:spid="_x0000_s1026" style="position:absolute;left:0;text-align:left;margin-left:14.2pt;margin-top:254.25pt;width:367.2pt;height:395.9pt;z-index:251703808;visibility:visible;mso-wrap-style:square;mso-width-percent:600;mso-height-percent:50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" o:allowincell="f" filled="f" stroked="f">
                <v:textbox>
                  <w:txbxContent>
                    <w:p w:rsidR="00A920CD" w:rsidRPr="00F0426F" w:rsidRDefault="00A920CD" w:rsidP="00A920CD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852010" w:themeColor="accent3" w:themeShade="BF"/>
                          <w:spacing w:val="20"/>
                          <w:sz w:val="56"/>
                          <w:szCs w:val="56"/>
                        </w:rPr>
                      </w:pPr>
                      <w:r w:rsidRPr="00F0426F">
                        <w:rPr>
                          <w:rFonts w:asciiTheme="majorHAnsi" w:eastAsiaTheme="majorEastAsia" w:hAnsiTheme="majorHAnsi" w:cstheme="majorBidi"/>
                          <w:smallCaps/>
                          <w:color w:val="852010" w:themeColor="accent3" w:themeShade="BF"/>
                          <w:spacing w:val="20"/>
                          <w:sz w:val="56"/>
                          <w:szCs w:val="56"/>
                        </w:rPr>
                        <w:t xml:space="preserve">ASD2 – Labo3 </w:t>
                      </w:r>
                    </w:p>
                    <w:p w:rsidR="00A920CD" w:rsidRPr="00E91960" w:rsidRDefault="00883E58" w:rsidP="00A920CD">
                      <w:pPr>
                        <w:rPr>
                          <w:i/>
                          <w:iCs/>
                          <w:color w:val="9A3D00" w:themeColor="accent1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9A3D00" w:themeColor="accent1" w:themeShade="80"/>
                            <w:sz w:val="28"/>
                            <w:szCs w:val="28"/>
                          </w:rPr>
                          <w:alias w:val="Sous-titre"/>
                          <w:id w:val="1249776925"/>
                          <w:placeholder>
                            <w:docPart w:val="66E3FBFDD0504AEC87BECE669E72DFBF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A920CD">
                            <w:rPr>
                              <w:i/>
                              <w:iCs/>
                              <w:color w:val="9A3D00" w:themeColor="accent1" w:themeShade="80"/>
                              <w:sz w:val="28"/>
                              <w:szCs w:val="28"/>
                            </w:rPr>
                            <w:t>Réseau ferroviaire</w:t>
                          </w:r>
                        </w:sdtContent>
                      </w:sdt>
                    </w:p>
                    <w:p w:rsidR="00A920CD" w:rsidRDefault="00A920CD" w:rsidP="00A920CD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:rsidR="00A920CD" w:rsidRDefault="00A920CD" w:rsidP="00A920CD"/>
                  </w:txbxContent>
                </v:textbox>
                <w10:wrap anchorx="margin" anchory="page"/>
              </v:rect>
            </w:pict>
          </mc:Fallback>
        </mc:AlternateContent>
      </w:r>
      <w:r w:rsidR="00A920CD"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>
                <wp:simplePos x="0" y="0"/>
                <wp:positionH relativeFrom="column">
                  <wp:posOffset>-1922145</wp:posOffset>
                </wp:positionH>
                <wp:positionV relativeFrom="paragraph">
                  <wp:posOffset>-395786</wp:posOffset>
                </wp:positionV>
                <wp:extent cx="0" cy="10698480"/>
                <wp:effectExtent l="0" t="0" r="0" b="0"/>
                <wp:wrapNone/>
                <wp:docPr id="15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0" cy="106984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ECEA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8FA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9" o:spid="_x0000_s1026" type="#_x0000_t32" style="position:absolute;margin-left:-151.35pt;margin-top:-31.15pt;width:0;height:842.4pt;rotation:-90;z-index:2516838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" strokecolor="#feceae" strokeweight="1.5pt"/>
            </w:pict>
          </mc:Fallback>
        </mc:AlternateContent>
      </w:r>
      <w:r w:rsidR="00A920CD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6F53BF5" wp14:editId="0909EC5E">
                <wp:simplePos x="0" y="0"/>
                <wp:positionH relativeFrom="column">
                  <wp:posOffset>-2435134</wp:posOffset>
                </wp:positionH>
                <wp:positionV relativeFrom="paragraph">
                  <wp:posOffset>-830127</wp:posOffset>
                </wp:positionV>
                <wp:extent cx="0" cy="10696371"/>
                <wp:effectExtent l="0" t="0" r="0" b="0"/>
                <wp:wrapNone/>
                <wp:docPr id="24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0" cy="10696371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B892E" id="AutoShape 80" o:spid="_x0000_s1026" type="#_x0000_t32" style="position:absolute;margin-left:-191.75pt;margin-top:-65.35pt;width:0;height:842.25pt;rotation:-90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" strokecolor="#fe8637 [3204]" strokeweight="2.25pt"/>
            </w:pict>
          </mc:Fallback>
        </mc:AlternateContent>
      </w:r>
      <w:r w:rsidR="00F0426F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1349683" wp14:editId="597EC2E1">
                <wp:simplePos x="0" y="0"/>
                <wp:positionH relativeFrom="column">
                  <wp:posOffset>1122816</wp:posOffset>
                </wp:positionH>
                <wp:positionV relativeFrom="paragraph">
                  <wp:posOffset>-5447529</wp:posOffset>
                </wp:positionV>
                <wp:extent cx="1101426" cy="1071218"/>
                <wp:effectExtent l="0" t="0" r="0" b="0"/>
                <wp:wrapNone/>
                <wp:docPr id="21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1426" cy="107121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dbl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41718" id="Oval 83" o:spid="_x0000_s1026" style="position:absolute;margin-left:88.4pt;margin-top:-428.95pt;width:86.75pt;height:84.35pt;rotation:-90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" fillcolor="#fe8637 [3204]" strokecolor="#fe8637 [3204]" strokeweight="3pt">
                <v:stroke linestyle="thinThin"/>
              </v:oval>
            </w:pict>
          </mc:Fallback>
        </mc:AlternateContent>
      </w:r>
      <w:r w:rsidR="00E91960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B38DFCD" wp14:editId="4FEEC81D">
                <wp:simplePos x="0" y="0"/>
                <wp:positionH relativeFrom="column">
                  <wp:posOffset>982568</wp:posOffset>
                </wp:positionH>
                <wp:positionV relativeFrom="paragraph">
                  <wp:posOffset>-5353245</wp:posOffset>
                </wp:positionV>
                <wp:extent cx="1101426" cy="1071218"/>
                <wp:effectExtent l="0" t="0" r="0" b="0"/>
                <wp:wrapNone/>
                <wp:docPr id="77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1426" cy="107121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dbl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3A94E" id="Oval 83" o:spid="_x0000_s1026" style="position:absolute;margin-left:77.35pt;margin-top:-421.5pt;width:86.75pt;height:84.35pt;rotation:-90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" fillcolor="#fe8637 [3204]" strokecolor="#fe8637 [3204]" strokeweight="3pt">
                <v:stroke linestyle="thinThin"/>
              </v:oval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AA5C2D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0" allowOverlap="1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34EB0" w:rsidRDefault="00715E1F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eur"/>
                                    <w:id w:val="-286662837"/>
                                    <w:text/>
                                  </w:sdtPr>
                                  <w:sdtEndPr/>
                                  <w:sdtContent>
                                    <w:r w:rsidR="00FD1EDD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Jean-Luc Blanc</w:t>
                                    </w:r>
                                    <w:r w:rsidR="00E91960" w:rsidRPr="00B06B95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, Gwendoline Dössegger, </w:t>
                                    </w:r>
                                    <w:r w:rsidR="00E91960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Gabriel Roch</w:t>
                                    </w:r>
                                  </w:sdtContent>
                                </w:sdt>
                              </w:p>
                              <w:p w:rsidR="00534EB0" w:rsidRDefault="00715E1F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-1525090565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11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B23C9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  <w:lang w:val="fr-FR"/>
                                      </w:rPr>
                                      <w:t>15/11/2019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4" o:spid="_x0000_s1027" style="position:absolute;left:0;text-align:left;margin-left:0;margin-top:0;width:367pt;height:64.25pt;z-index:25164851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G+v1PhAIA&#10;AA8FAAAOAAAAAAAAAAAAAAAAAC4CAABkcnMvZTJvRG9jLnhtbFBLAQItABQABgAIAAAAIQDA/4IM&#10;2QAAAAUBAAAPAAAAAAAAAAAAAAAAAN4EAABkcnMvZG93bnJldi54bWxQSwUGAAAAAAQABADzAAAA&#10;5AUAAAAA&#10;" o:allowincell="f" stroked="f">
                    <v:textbox>
                      <w:txbxContent>
                        <w:p w:rsidR="00534EB0" w:rsidRDefault="00883E58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eur"/>
                              <w:id w:val="-286662837"/>
                              <w:text/>
                            </w:sdtPr>
                            <w:sdtEndPr/>
                            <w:sdtContent>
                              <w:r w:rsidR="00FD1EDD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Jean-Luc Blanc</w:t>
                              </w:r>
                              <w:r w:rsidR="00E91960" w:rsidRPr="00B06B95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, Gwendoline Dössegger, </w:t>
                              </w:r>
                              <w:r w:rsidR="00E91960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Gabriel Roch</w:t>
                              </w:r>
                            </w:sdtContent>
                          </w:sdt>
                        </w:p>
                        <w:p w:rsidR="00534EB0" w:rsidRDefault="00883E58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-152509056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11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B23C9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  <w:lang w:val="fr-FR"/>
                                </w:rPr>
                                <w:t>15/11/2019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AA5C2D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bookmarkStart w:id="0" w:name="_Toc23348712" w:displacedByCustomXml="next"/>
    <w:bookmarkStart w:id="1" w:name="_Toc22279484" w:displacedByCustomXml="next"/>
    <w:sdt>
      <w:sdtPr>
        <w:rPr>
          <w:rFonts w:asciiTheme="minorHAnsi" w:hAnsiTheme="minorHAnsi"/>
          <w:smallCaps w:val="0"/>
          <w:color w:val="414751" w:themeColor="text2" w:themeShade="BF"/>
          <w:spacing w:val="0"/>
          <w:sz w:val="20"/>
          <w:szCs w:val="20"/>
          <w:lang w:val="fr-CH"/>
        </w:rPr>
        <w:id w:val="-1710478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2ECC" w:rsidRDefault="00E91960" w:rsidP="00006613">
          <w:pPr>
            <w:pStyle w:val="Table"/>
            <w:rPr>
              <w:noProof/>
            </w:rPr>
          </w:pPr>
          <w:r>
            <w:t>Table des matières</w:t>
          </w:r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62ECC" w:rsidRDefault="00715E1F">
          <w:pPr>
            <w:pStyle w:val="TM1"/>
            <w:tabs>
              <w:tab w:val="left" w:pos="440"/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23348713" w:history="1">
            <w:r w:rsidR="00262ECC" w:rsidRPr="006F7329">
              <w:rPr>
                <w:rStyle w:val="Lienhypertexte"/>
                <w:noProof/>
              </w:rPr>
              <w:t>1</w:t>
            </w:r>
            <w:r w:rsidR="00262ECC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262ECC" w:rsidRPr="006F7329">
              <w:rPr>
                <w:rStyle w:val="Lienhypertexte"/>
                <w:noProof/>
              </w:rPr>
              <w:t>Introduction</w:t>
            </w:r>
            <w:r w:rsidR="00262ECC">
              <w:rPr>
                <w:noProof/>
                <w:webHidden/>
              </w:rPr>
              <w:tab/>
            </w:r>
            <w:r w:rsidR="00262ECC">
              <w:rPr>
                <w:noProof/>
                <w:webHidden/>
              </w:rPr>
              <w:fldChar w:fldCharType="begin"/>
            </w:r>
            <w:r w:rsidR="00262ECC">
              <w:rPr>
                <w:noProof/>
                <w:webHidden/>
              </w:rPr>
              <w:instrText xml:space="preserve"> PAGEREF _Toc23348713 \h </w:instrText>
            </w:r>
            <w:r w:rsidR="00262ECC">
              <w:rPr>
                <w:noProof/>
                <w:webHidden/>
              </w:rPr>
            </w:r>
            <w:r w:rsidR="00262ECC">
              <w:rPr>
                <w:noProof/>
                <w:webHidden/>
              </w:rPr>
              <w:fldChar w:fldCharType="separate"/>
            </w:r>
            <w:r w:rsidR="004D0789">
              <w:rPr>
                <w:noProof/>
                <w:webHidden/>
              </w:rPr>
              <w:t>1</w:t>
            </w:r>
            <w:r w:rsidR="00262ECC">
              <w:rPr>
                <w:noProof/>
                <w:webHidden/>
              </w:rPr>
              <w:fldChar w:fldCharType="end"/>
            </w:r>
          </w:hyperlink>
        </w:p>
        <w:p w:rsidR="00262ECC" w:rsidRDefault="00715E1F">
          <w:pPr>
            <w:pStyle w:val="TM1"/>
            <w:tabs>
              <w:tab w:val="left" w:pos="440"/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23348714" w:history="1">
            <w:r w:rsidR="00262ECC" w:rsidRPr="006F7329">
              <w:rPr>
                <w:rStyle w:val="Lienhypertexte"/>
                <w:noProof/>
              </w:rPr>
              <w:t>2</w:t>
            </w:r>
            <w:r w:rsidR="00262ECC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262ECC" w:rsidRPr="006F7329">
              <w:rPr>
                <w:rStyle w:val="Lienhypertexte"/>
                <w:noProof/>
              </w:rPr>
              <w:t>Questions / réponses</w:t>
            </w:r>
            <w:r w:rsidR="00262ECC">
              <w:rPr>
                <w:noProof/>
                <w:webHidden/>
              </w:rPr>
              <w:tab/>
            </w:r>
            <w:r w:rsidR="00262ECC">
              <w:rPr>
                <w:noProof/>
                <w:webHidden/>
              </w:rPr>
              <w:fldChar w:fldCharType="begin"/>
            </w:r>
            <w:r w:rsidR="00262ECC">
              <w:rPr>
                <w:noProof/>
                <w:webHidden/>
              </w:rPr>
              <w:instrText xml:space="preserve"> PAGEREF _Toc23348714 \h </w:instrText>
            </w:r>
            <w:r w:rsidR="00262ECC">
              <w:rPr>
                <w:noProof/>
                <w:webHidden/>
              </w:rPr>
            </w:r>
            <w:r w:rsidR="00262ECC">
              <w:rPr>
                <w:noProof/>
                <w:webHidden/>
              </w:rPr>
              <w:fldChar w:fldCharType="separate"/>
            </w:r>
            <w:r w:rsidR="004D0789">
              <w:rPr>
                <w:noProof/>
                <w:webHidden/>
              </w:rPr>
              <w:t>2</w:t>
            </w:r>
            <w:r w:rsidR="00262ECC">
              <w:rPr>
                <w:noProof/>
                <w:webHidden/>
              </w:rPr>
              <w:fldChar w:fldCharType="end"/>
            </w:r>
          </w:hyperlink>
        </w:p>
        <w:p w:rsidR="00262ECC" w:rsidRDefault="00715E1F">
          <w:pPr>
            <w:pStyle w:val="TM1"/>
            <w:tabs>
              <w:tab w:val="left" w:pos="440"/>
              <w:tab w:val="right" w:leader="dot" w:pos="839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23348715" w:history="1">
            <w:r w:rsidR="00262ECC" w:rsidRPr="006F7329">
              <w:rPr>
                <w:rStyle w:val="Lienhypertexte"/>
                <w:noProof/>
              </w:rPr>
              <w:t>3</w:t>
            </w:r>
            <w:r w:rsidR="00262ECC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262ECC" w:rsidRPr="006F7329">
              <w:rPr>
                <w:rStyle w:val="Lienhypertexte"/>
                <w:noProof/>
              </w:rPr>
              <w:t>Conclusion</w:t>
            </w:r>
            <w:r w:rsidR="00262ECC">
              <w:rPr>
                <w:noProof/>
                <w:webHidden/>
              </w:rPr>
              <w:tab/>
            </w:r>
            <w:r w:rsidR="00262ECC">
              <w:rPr>
                <w:noProof/>
                <w:webHidden/>
              </w:rPr>
              <w:fldChar w:fldCharType="begin"/>
            </w:r>
            <w:r w:rsidR="00262ECC">
              <w:rPr>
                <w:noProof/>
                <w:webHidden/>
              </w:rPr>
              <w:instrText xml:space="preserve"> PAGEREF _Toc23348715 \h </w:instrText>
            </w:r>
            <w:r w:rsidR="00262ECC">
              <w:rPr>
                <w:noProof/>
                <w:webHidden/>
              </w:rPr>
            </w:r>
            <w:r w:rsidR="00262ECC">
              <w:rPr>
                <w:noProof/>
                <w:webHidden/>
              </w:rPr>
              <w:fldChar w:fldCharType="separate"/>
            </w:r>
            <w:r w:rsidR="004D0789">
              <w:rPr>
                <w:noProof/>
                <w:webHidden/>
              </w:rPr>
              <w:t>3</w:t>
            </w:r>
            <w:r w:rsidR="00262ECC">
              <w:rPr>
                <w:noProof/>
                <w:webHidden/>
              </w:rPr>
              <w:fldChar w:fldCharType="end"/>
            </w:r>
          </w:hyperlink>
        </w:p>
        <w:p w:rsidR="00262ECC" w:rsidRDefault="00E91960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  <w:p w:rsidR="00F32B60" w:rsidRDefault="00F32B60">
          <w:pPr>
            <w:rPr>
              <w:b/>
              <w:bCs/>
              <w:lang w:val="fr-FR"/>
            </w:rPr>
          </w:pPr>
          <w:bookmarkStart w:id="2" w:name="_GoBack"/>
          <w:bookmarkEnd w:id="2"/>
        </w:p>
        <w:p w:rsidR="00E91960" w:rsidRPr="00262ECC" w:rsidRDefault="00715E1F"/>
      </w:sdtContent>
    </w:sdt>
    <w:p w:rsidR="00E91960" w:rsidRDefault="00E91960" w:rsidP="00E91960">
      <w:pPr>
        <w:pStyle w:val="Titre1"/>
      </w:pPr>
      <w:bookmarkStart w:id="3" w:name="_Toc23348713"/>
      <w:r>
        <w:t>Introduction</w:t>
      </w:r>
      <w:bookmarkEnd w:id="3"/>
    </w:p>
    <w:p w:rsidR="000A7D78" w:rsidRDefault="00EB23C9" w:rsidP="00EB23C9">
      <w:r>
        <w:t xml:space="preserve">Dans </w:t>
      </w:r>
      <w:r w:rsidR="004D0789">
        <w:t>le cadre de c</w:t>
      </w:r>
      <w:r>
        <w:t xml:space="preserve">e laboratoire, nous avons appliqué les algorithmes d’arbres couvrants minimaux et de plus court chemin à un graphe représentant </w:t>
      </w:r>
      <w:r w:rsidR="000A7D78">
        <w:t>le</w:t>
      </w:r>
      <w:r>
        <w:t xml:space="preserve"> réseau ferroviaire de la Suisse (cf. figure ci-dessous).</w:t>
      </w:r>
      <w:r w:rsidR="00656A0A">
        <w:t xml:space="preserve"> </w:t>
      </w:r>
    </w:p>
    <w:p w:rsidR="00EB23C9" w:rsidRDefault="000A7D78" w:rsidP="00EB23C9">
      <w:r>
        <w:t xml:space="preserve">La figure suivante représente la carte des grandes lignes du réseau ferroviaire. </w:t>
      </w:r>
      <w:r w:rsidR="00580FE4">
        <w:t>Les</w:t>
      </w:r>
      <w:r w:rsidR="004D0789">
        <w:t xml:space="preserve"> sommets du grap</w:t>
      </w:r>
      <w:r w:rsidR="00580FE4">
        <w:t>he associé correspondent aux villes et les arêtes correspondent aux lignes de chemin de fer les reliant. Pour chaque ligne, trois poids y sont associés : la distance en kilomètres séparant deux villes, la durée moyenne du trajet en minutes ainsi que le nombre de voies sur la ligne.</w:t>
      </w:r>
    </w:p>
    <w:p w:rsidR="00656A0A" w:rsidRDefault="00656A0A" w:rsidP="00EB23C9">
      <w:r>
        <w:t xml:space="preserve">L’objectif final était d’implémenter et d’appliquer des algorithmes, vus durant le cours, à un graphe correspondant à un cas concret. L’application des algorithmes nous a permis de répondre aux différentes questions </w:t>
      </w:r>
      <w:r w:rsidR="009B020C">
        <w:t>présentent dans le</w:t>
      </w:r>
      <w:r>
        <w:t xml:space="preserve"> chapitre suivant.</w:t>
      </w:r>
    </w:p>
    <w:p w:rsidR="00E47BD4" w:rsidRDefault="00EB23C9" w:rsidP="00E47BD4">
      <w:pPr>
        <w:keepNext/>
      </w:pPr>
      <w:r w:rsidRPr="00EB23C9">
        <w:rPr>
          <w:noProof/>
        </w:rPr>
        <w:drawing>
          <wp:inline distT="0" distB="0" distL="0" distR="0">
            <wp:extent cx="5656006" cy="3669642"/>
            <wp:effectExtent l="19050" t="19050" r="20955" b="266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30" cy="36725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ECC" w:rsidRPr="00E47BD4" w:rsidRDefault="00E47BD4" w:rsidP="00E47BD4">
      <w:pPr>
        <w:pStyle w:val="Lgende"/>
        <w:jc w:val="center"/>
        <w:rPr>
          <w:i/>
        </w:rPr>
      </w:pPr>
      <w:r w:rsidRPr="00E47BD4">
        <w:rPr>
          <w:i/>
        </w:rPr>
        <w:t>Figure 1 - Carte du réseau ferroviaire Suisse</w:t>
      </w:r>
    </w:p>
    <w:p w:rsidR="00262ECC" w:rsidRDefault="00262ECC">
      <w:pPr>
        <w:jc w:val="left"/>
      </w:pPr>
      <w:r>
        <w:br w:type="page"/>
      </w:r>
    </w:p>
    <w:p w:rsidR="007D2B4B" w:rsidRDefault="00EB23C9" w:rsidP="007D2B4B">
      <w:pPr>
        <w:pStyle w:val="Titre1"/>
      </w:pPr>
      <w:bookmarkStart w:id="4" w:name="_Toc23348714"/>
      <w:r>
        <w:lastRenderedPageBreak/>
        <w:t>Questions / réponses</w:t>
      </w:r>
      <w:bookmarkEnd w:id="4"/>
    </w:p>
    <w:p w:rsidR="00E52BE8" w:rsidRDefault="00E52BE8" w:rsidP="00E52BE8">
      <w:pPr>
        <w:spacing w:line="240" w:lineRule="auto"/>
        <w:rPr>
          <w:b/>
          <w:color w:val="B32C16" w:themeColor="accent3"/>
          <w:sz w:val="22"/>
          <w:szCs w:val="22"/>
        </w:rPr>
      </w:pPr>
      <w:r>
        <w:rPr>
          <w:b/>
          <w:color w:val="B32C16" w:themeColor="accent3"/>
          <w:sz w:val="22"/>
          <w:szCs w:val="22"/>
        </w:rPr>
        <w:t>Arbre recouvrant de poids minimum :</w:t>
      </w:r>
    </w:p>
    <w:p w:rsidR="00164117" w:rsidRPr="004D0789" w:rsidRDefault="00164117" w:rsidP="00164117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auto"/>
          <w:sz w:val="22"/>
          <w:szCs w:val="22"/>
        </w:rPr>
      </w:pPr>
      <w:r w:rsidRPr="004D0789">
        <w:rPr>
          <w:rFonts w:ascii="Calibri" w:hAnsi="Calibri" w:cs="Calibri"/>
          <w:color w:val="auto"/>
          <w:sz w:val="22"/>
          <w:szCs w:val="22"/>
        </w:rPr>
        <w:t>Nous voulons faire des travaux d’entretien sur le réseau ferroviaire, mais dans un souci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4D0789">
        <w:rPr>
          <w:rFonts w:ascii="Calibri" w:hAnsi="Calibri" w:cs="Calibri"/>
          <w:color w:val="auto"/>
          <w:sz w:val="22"/>
          <w:szCs w:val="22"/>
        </w:rPr>
        <w:t>d’économie nous souhaitons réduire le coût des travaux au maximum. Toutes les villes devront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4D0789">
        <w:rPr>
          <w:rFonts w:ascii="Calibri" w:hAnsi="Calibri" w:cs="Calibri"/>
          <w:color w:val="auto"/>
          <w:sz w:val="22"/>
          <w:szCs w:val="22"/>
        </w:rPr>
        <w:t>être accessibles par une ligne rénovée. Chaque ligne possède un nombre de voies allant de 1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4D0789">
        <w:rPr>
          <w:rFonts w:ascii="Calibri" w:hAnsi="Calibri" w:cs="Calibri"/>
          <w:color w:val="auto"/>
          <w:sz w:val="22"/>
          <w:szCs w:val="22"/>
        </w:rPr>
        <w:t>à 4. Le coût pour rénover 1 km de ligne de chemin de fer varie selon le nombre de voies :</w:t>
      </w:r>
    </w:p>
    <w:p w:rsidR="00164117" w:rsidRPr="00164117" w:rsidRDefault="00164117" w:rsidP="00C73FA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60" w:line="240" w:lineRule="auto"/>
        <w:ind w:left="567" w:hanging="426"/>
        <w:contextualSpacing w:val="0"/>
        <w:jc w:val="left"/>
        <w:rPr>
          <w:rFonts w:ascii="Calibri" w:hAnsi="Calibri" w:cs="Calibri"/>
          <w:color w:val="auto"/>
          <w:sz w:val="22"/>
          <w:szCs w:val="22"/>
        </w:rPr>
      </w:pPr>
      <w:r w:rsidRPr="00164117">
        <w:rPr>
          <w:rFonts w:ascii="Calibri" w:hAnsi="Calibri" w:cs="Calibri"/>
          <w:color w:val="auto"/>
          <w:sz w:val="22"/>
          <w:szCs w:val="22"/>
        </w:rPr>
        <w:t>15M CHF par km pour les lignes ayant 4 voies</w:t>
      </w:r>
    </w:p>
    <w:p w:rsidR="00164117" w:rsidRPr="00164117" w:rsidRDefault="00164117" w:rsidP="00C73FA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60" w:line="240" w:lineRule="auto"/>
        <w:ind w:left="567" w:hanging="426"/>
        <w:contextualSpacing w:val="0"/>
        <w:jc w:val="left"/>
        <w:rPr>
          <w:rFonts w:ascii="Calibri" w:hAnsi="Calibri" w:cs="Calibri"/>
          <w:color w:val="auto"/>
          <w:sz w:val="22"/>
          <w:szCs w:val="22"/>
        </w:rPr>
      </w:pPr>
      <w:r w:rsidRPr="00164117">
        <w:rPr>
          <w:rFonts w:ascii="Calibri" w:hAnsi="Calibri" w:cs="Calibri"/>
          <w:color w:val="auto"/>
          <w:sz w:val="22"/>
          <w:szCs w:val="22"/>
        </w:rPr>
        <w:t>10M CHF par km pour les lignes ayant 3 voies</w:t>
      </w:r>
    </w:p>
    <w:p w:rsidR="00164117" w:rsidRPr="00164117" w:rsidRDefault="00164117" w:rsidP="00C73FA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60" w:line="240" w:lineRule="auto"/>
        <w:ind w:left="567" w:hanging="426"/>
        <w:contextualSpacing w:val="0"/>
        <w:jc w:val="left"/>
        <w:rPr>
          <w:rFonts w:ascii="Calibri" w:hAnsi="Calibri" w:cs="Calibri"/>
          <w:color w:val="auto"/>
          <w:sz w:val="22"/>
          <w:szCs w:val="22"/>
        </w:rPr>
      </w:pPr>
      <w:r w:rsidRPr="00164117">
        <w:rPr>
          <w:rFonts w:ascii="Calibri" w:hAnsi="Calibri" w:cs="Calibri"/>
          <w:color w:val="auto"/>
          <w:sz w:val="22"/>
          <w:szCs w:val="22"/>
        </w:rPr>
        <w:t>6M CHF par km pour les lignes ayant 2 voies</w:t>
      </w:r>
    </w:p>
    <w:p w:rsidR="00EB23C9" w:rsidRPr="00164117" w:rsidRDefault="00164117" w:rsidP="00C73FA5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ind w:left="567" w:hanging="426"/>
        <w:contextualSpacing w:val="0"/>
        <w:jc w:val="left"/>
        <w:rPr>
          <w:rFonts w:ascii="Calibri" w:hAnsi="Calibri" w:cs="Calibri"/>
          <w:color w:val="auto"/>
          <w:sz w:val="22"/>
          <w:szCs w:val="22"/>
        </w:rPr>
      </w:pPr>
      <w:r w:rsidRPr="00164117">
        <w:rPr>
          <w:rFonts w:ascii="Calibri" w:hAnsi="Calibri" w:cs="Calibri"/>
          <w:color w:val="auto"/>
          <w:sz w:val="22"/>
          <w:szCs w:val="22"/>
        </w:rPr>
        <w:t>3M CHF par km pour les lignes ayant 1 voie</w:t>
      </w:r>
    </w:p>
    <w:p w:rsidR="00C73FA5" w:rsidRPr="001E021E" w:rsidRDefault="00EB23C9" w:rsidP="00C73FA5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4"/>
          <w:szCs w:val="22"/>
        </w:rPr>
      </w:pPr>
      <w:r w:rsidRPr="001E021E">
        <w:rPr>
          <w:rFonts w:ascii="Calibri" w:hAnsi="Calibri" w:cs="Calibri"/>
          <w:color w:val="B32C16" w:themeColor="accent3"/>
          <w:sz w:val="24"/>
          <w:szCs w:val="22"/>
        </w:rPr>
        <w:t xml:space="preserve">Quelles lignes doivent être rénovées ? 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</w:rPr>
        <w:t>Viege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</w:rPr>
        <w:t xml:space="preserve"> - Brigue : 54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>Romanshorn - Constance : 60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>Saint-Gall - Romanshorn : 60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>Lucerne - Arth-</w:t>
      </w:r>
      <w:proofErr w:type="spellStart"/>
      <w:r w:rsidRPr="000C4F1A">
        <w:rPr>
          <w:rFonts w:ascii="Calibri" w:hAnsi="Calibri" w:cs="Calibri"/>
          <w:color w:val="auto"/>
          <w:sz w:val="22"/>
          <w:szCs w:val="22"/>
        </w:rPr>
        <w:t>Goldau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</w:rPr>
        <w:t xml:space="preserve"> : 66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</w:rPr>
        <w:t>Delemont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</w:rPr>
        <w:t xml:space="preserve"> - Bienne : 105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>Bienne - Berne : 108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>Soleure - Berne : 129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</w:rPr>
        <w:t>Delemont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</w:rPr>
        <w:t xml:space="preserve"> - Bale : 135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</w:rPr>
        <w:t>Neuchatel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</w:rPr>
        <w:t xml:space="preserve"> - Berne : 150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>Romont - Fribourg : 150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>Lugano - Chiasso : 150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Montreux - 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Lausanne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150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Thoune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- 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Interlaken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168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Lugano - </w:t>
      </w:r>
      <w:proofErr w:type="spellStart"/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Bellinzone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174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Zoug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- Arth-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Goldau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180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Fribourg - 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Berne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192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Olten - 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Aarau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195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>Lucerne - Interlaken : 216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>Liestal - Bale : 225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>Soleure - Olten : 228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>Yverdon-les-Bains - Lausanne : 234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</w:rPr>
      </w:pPr>
      <w:r w:rsidRPr="000C4F1A">
        <w:rPr>
          <w:rFonts w:ascii="Calibri" w:hAnsi="Calibri" w:cs="Calibri"/>
          <w:color w:val="auto"/>
          <w:sz w:val="22"/>
          <w:szCs w:val="22"/>
        </w:rPr>
        <w:t xml:space="preserve">Yverdon-les-Bains - </w:t>
      </w:r>
      <w:proofErr w:type="spellStart"/>
      <w:r w:rsidRPr="000C4F1A">
        <w:rPr>
          <w:rFonts w:ascii="Calibri" w:hAnsi="Calibri" w:cs="Calibri"/>
          <w:color w:val="auto"/>
          <w:sz w:val="22"/>
          <w:szCs w:val="22"/>
        </w:rPr>
        <w:t>Neuchatel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</w:rPr>
        <w:t xml:space="preserve"> : 240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Zurich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- 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Bale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264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Viege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- 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Sion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270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Zurich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- </w:t>
      </w:r>
      <w:proofErr w:type="spellStart"/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Schaffhouse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282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Thoune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- 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Montreux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285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Winterthur - 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Constance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324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Zurich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- 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Winterthur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375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Sion - 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Montreux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402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Winterthur - 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Wil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405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Coire - </w:t>
      </w:r>
      <w:proofErr w:type="spellStart"/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Brigue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483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proofErr w:type="spell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Bellinzone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- Arth-</w:t>
      </w:r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Goldau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600 MF</w:t>
      </w:r>
    </w:p>
    <w:p w:rsid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Lausanne - </w:t>
      </w:r>
      <w:proofErr w:type="spellStart"/>
      <w:proofErr w:type="gramStart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>Geneve</w:t>
      </w:r>
      <w:proofErr w:type="spell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:</w:t>
      </w:r>
      <w:proofErr w:type="gramEnd"/>
      <w:r w:rsidRPr="000C4F1A">
        <w:rPr>
          <w:rFonts w:ascii="Calibri" w:hAnsi="Calibri" w:cs="Calibri"/>
          <w:color w:val="auto"/>
          <w:sz w:val="22"/>
          <w:szCs w:val="22"/>
          <w:lang w:val="de-CH"/>
        </w:rPr>
        <w:t xml:space="preserve"> 900 MF</w:t>
      </w:r>
    </w:p>
    <w:p w:rsidR="000C4F1A" w:rsidRPr="000C4F1A" w:rsidRDefault="000C4F1A" w:rsidP="000C4F1A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auto"/>
          <w:sz w:val="22"/>
          <w:szCs w:val="22"/>
          <w:lang w:val="de-CH"/>
        </w:rPr>
      </w:pPr>
    </w:p>
    <w:p w:rsidR="00EB23C9" w:rsidRPr="00C73FA5" w:rsidRDefault="00EB23C9" w:rsidP="00C73FA5">
      <w:pPr>
        <w:pStyle w:val="Paragraphedeliste"/>
        <w:autoSpaceDE w:val="0"/>
        <w:autoSpaceDN w:val="0"/>
        <w:adjustRightInd w:val="0"/>
        <w:spacing w:after="0" w:line="240" w:lineRule="auto"/>
        <w:ind w:left="142"/>
        <w:jc w:val="left"/>
        <w:rPr>
          <w:rFonts w:ascii="Calibri" w:hAnsi="Calibri" w:cs="Calibri"/>
          <w:color w:val="B32C16" w:themeColor="accent3"/>
          <w:sz w:val="22"/>
          <w:szCs w:val="22"/>
        </w:rPr>
      </w:pPr>
      <w:r w:rsidRPr="001E021E">
        <w:rPr>
          <w:rFonts w:ascii="Calibri" w:hAnsi="Calibri" w:cs="Calibri"/>
          <w:color w:val="B32C16" w:themeColor="accent3"/>
          <w:sz w:val="24"/>
          <w:szCs w:val="22"/>
        </w:rPr>
        <w:t>Quel sera le coût total de la rénovation de ces lignes ?</w:t>
      </w:r>
      <w:r w:rsidR="000C4F1A" w:rsidRPr="001E021E">
        <w:rPr>
          <w:rFonts w:ascii="Calibri" w:hAnsi="Calibri" w:cs="Calibri"/>
          <w:color w:val="B32C16" w:themeColor="accent3"/>
          <w:sz w:val="24"/>
          <w:szCs w:val="22"/>
        </w:rPr>
        <w:t xml:space="preserve"> </w:t>
      </w:r>
      <w:r w:rsidR="000C4F1A" w:rsidRPr="009F2A38">
        <w:rPr>
          <w:rFonts w:ascii="Calibri" w:hAnsi="Calibri" w:cs="Calibri"/>
          <w:color w:val="auto"/>
          <w:sz w:val="22"/>
          <w:szCs w:val="22"/>
        </w:rPr>
        <w:t>7959 MF</w:t>
      </w:r>
    </w:p>
    <w:p w:rsidR="00EB23C9" w:rsidRDefault="00EB23C9" w:rsidP="004D0789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auto"/>
          <w:sz w:val="22"/>
          <w:szCs w:val="22"/>
        </w:rPr>
      </w:pPr>
    </w:p>
    <w:p w:rsidR="00497AA2" w:rsidRPr="004D0789" w:rsidRDefault="00497AA2" w:rsidP="004D0789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auto"/>
          <w:sz w:val="22"/>
          <w:szCs w:val="22"/>
        </w:rPr>
      </w:pPr>
    </w:p>
    <w:p w:rsidR="00EB23C9" w:rsidRPr="00E52BE8" w:rsidRDefault="00EB23C9" w:rsidP="00E52BE8">
      <w:pPr>
        <w:autoSpaceDE w:val="0"/>
        <w:autoSpaceDN w:val="0"/>
        <w:adjustRightInd w:val="0"/>
        <w:spacing w:line="240" w:lineRule="auto"/>
        <w:jc w:val="left"/>
        <w:rPr>
          <w:b/>
          <w:color w:val="B32C16" w:themeColor="accent3"/>
          <w:sz w:val="22"/>
          <w:szCs w:val="22"/>
        </w:rPr>
      </w:pPr>
      <w:r w:rsidRPr="00E52BE8">
        <w:rPr>
          <w:b/>
          <w:color w:val="B32C16" w:themeColor="accent3"/>
          <w:sz w:val="22"/>
          <w:szCs w:val="22"/>
        </w:rPr>
        <w:lastRenderedPageBreak/>
        <w:t>Plus court chemin :</w:t>
      </w:r>
    </w:p>
    <w:p w:rsidR="00EB23C9" w:rsidRDefault="00EB23C9" w:rsidP="00C73F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B32C16" w:themeColor="accent3"/>
          <w:sz w:val="22"/>
          <w:szCs w:val="22"/>
        </w:rPr>
      </w:pPr>
      <w:r w:rsidRPr="00C73FA5">
        <w:rPr>
          <w:rFonts w:ascii="Calibri" w:hAnsi="Calibri" w:cs="Calibri"/>
          <w:color w:val="B32C16" w:themeColor="accent3"/>
          <w:sz w:val="22"/>
          <w:szCs w:val="22"/>
        </w:rPr>
        <w:t>Quel est le chemin le plus court entre Genève et Coire ? Quelles sont les villes traversées ?</w:t>
      </w:r>
    </w:p>
    <w:p w:rsidR="00497AA2" w:rsidRPr="00640052" w:rsidRDefault="00497AA2" w:rsidP="00C73F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r w:rsidRPr="00640052">
        <w:rPr>
          <w:rFonts w:ascii="Calibri" w:hAnsi="Calibri" w:cs="Calibri"/>
          <w:color w:val="auto"/>
          <w:sz w:val="22"/>
          <w:szCs w:val="22"/>
        </w:rPr>
        <w:t>Longueur : 367 km</w:t>
      </w:r>
    </w:p>
    <w:p w:rsidR="00C73FA5" w:rsidRDefault="0001473F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V</w:t>
      </w:r>
      <w:r w:rsidR="00497AA2" w:rsidRPr="00497AA2">
        <w:rPr>
          <w:rFonts w:ascii="Calibri" w:hAnsi="Calibri" w:cs="Calibri"/>
          <w:color w:val="auto"/>
          <w:sz w:val="22"/>
          <w:szCs w:val="22"/>
        </w:rPr>
        <w:t xml:space="preserve">ia </w:t>
      </w:r>
      <w:r w:rsidR="00FE5F07" w:rsidRPr="00497AA2">
        <w:rPr>
          <w:rFonts w:ascii="Calibri" w:hAnsi="Calibri" w:cs="Calibri"/>
          <w:color w:val="auto"/>
          <w:sz w:val="22"/>
          <w:szCs w:val="22"/>
        </w:rPr>
        <w:t>Genève</w:t>
      </w:r>
      <w:r w:rsidR="00497AA2" w:rsidRPr="00497AA2">
        <w:rPr>
          <w:rFonts w:ascii="Calibri" w:hAnsi="Calibri" w:cs="Calibri"/>
          <w:color w:val="auto"/>
          <w:sz w:val="22"/>
          <w:szCs w:val="22"/>
        </w:rPr>
        <w:t xml:space="preserve"> -&gt; Lausanne -&gt; Montreux -&gt; Sion -&gt; </w:t>
      </w:r>
      <w:r w:rsidR="00FE5F07" w:rsidRPr="00497AA2">
        <w:rPr>
          <w:rFonts w:ascii="Calibri" w:hAnsi="Calibri" w:cs="Calibri"/>
          <w:color w:val="auto"/>
          <w:sz w:val="22"/>
          <w:szCs w:val="22"/>
        </w:rPr>
        <w:t>Viège</w:t>
      </w:r>
      <w:r w:rsidR="00497AA2" w:rsidRPr="00497AA2">
        <w:rPr>
          <w:rFonts w:ascii="Calibri" w:hAnsi="Calibri" w:cs="Calibri"/>
          <w:color w:val="auto"/>
          <w:sz w:val="22"/>
          <w:szCs w:val="22"/>
        </w:rPr>
        <w:t xml:space="preserve"> -&gt; Brigue -&gt; Coire</w:t>
      </w:r>
    </w:p>
    <w:p w:rsidR="00497AA2" w:rsidRDefault="00497AA2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</w:p>
    <w:p w:rsidR="00EB23C9" w:rsidRPr="003F3770" w:rsidRDefault="00EB23C9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B32C16" w:themeColor="accent3"/>
          <w:sz w:val="22"/>
          <w:szCs w:val="22"/>
        </w:rPr>
      </w:pPr>
      <w:r w:rsidRPr="003F3770">
        <w:rPr>
          <w:rFonts w:ascii="Calibri" w:hAnsi="Calibri" w:cs="Calibri"/>
          <w:color w:val="B32C16" w:themeColor="accent3"/>
          <w:sz w:val="22"/>
          <w:szCs w:val="22"/>
        </w:rPr>
        <w:t>Mêmes questions mais en supposant que la gare de Sion est en travaux et donc qu’aucun train</w:t>
      </w:r>
    </w:p>
    <w:p w:rsidR="00B54D77" w:rsidRPr="003F3770" w:rsidRDefault="00EB23C9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B32C16" w:themeColor="accent3"/>
          <w:sz w:val="22"/>
          <w:szCs w:val="22"/>
        </w:rPr>
      </w:pPr>
      <w:proofErr w:type="gramStart"/>
      <w:r w:rsidRPr="003F3770">
        <w:rPr>
          <w:rFonts w:ascii="Calibri" w:hAnsi="Calibri" w:cs="Calibri"/>
          <w:color w:val="B32C16" w:themeColor="accent3"/>
          <w:sz w:val="22"/>
          <w:szCs w:val="22"/>
        </w:rPr>
        <w:t>ne</w:t>
      </w:r>
      <w:proofErr w:type="gramEnd"/>
      <w:r w:rsidRPr="003F3770">
        <w:rPr>
          <w:rFonts w:ascii="Calibri" w:hAnsi="Calibri" w:cs="Calibri"/>
          <w:color w:val="B32C16" w:themeColor="accent3"/>
          <w:sz w:val="22"/>
          <w:szCs w:val="22"/>
        </w:rPr>
        <w:t xml:space="preserve"> peut transiter par cette gare.</w:t>
      </w:r>
      <w:r w:rsidR="00C73FA5" w:rsidRPr="003F3770">
        <w:rPr>
          <w:rFonts w:ascii="Calibri" w:hAnsi="Calibri" w:cs="Calibri"/>
          <w:color w:val="B32C16" w:themeColor="accent3"/>
          <w:sz w:val="22"/>
          <w:szCs w:val="22"/>
        </w:rPr>
        <w:t xml:space="preserve"> </w:t>
      </w:r>
    </w:p>
    <w:p w:rsidR="003F3770" w:rsidRPr="00640052" w:rsidRDefault="003F3770" w:rsidP="003F37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r w:rsidRPr="00640052">
        <w:rPr>
          <w:rFonts w:ascii="Calibri" w:hAnsi="Calibri" w:cs="Calibri"/>
          <w:color w:val="auto"/>
          <w:sz w:val="22"/>
          <w:szCs w:val="22"/>
        </w:rPr>
        <w:t>Longueur : 3</w:t>
      </w:r>
      <w:r>
        <w:rPr>
          <w:rFonts w:ascii="Calibri" w:hAnsi="Calibri" w:cs="Calibri"/>
          <w:color w:val="auto"/>
          <w:sz w:val="22"/>
          <w:szCs w:val="22"/>
        </w:rPr>
        <w:t>99</w:t>
      </w:r>
      <w:r w:rsidRPr="00640052">
        <w:rPr>
          <w:rFonts w:ascii="Calibri" w:hAnsi="Calibri" w:cs="Calibri"/>
          <w:color w:val="auto"/>
          <w:sz w:val="22"/>
          <w:szCs w:val="22"/>
        </w:rPr>
        <w:t xml:space="preserve"> km</w:t>
      </w:r>
    </w:p>
    <w:p w:rsidR="003F3770" w:rsidRPr="00F22DAA" w:rsidRDefault="003F3770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proofErr w:type="gramStart"/>
      <w:r w:rsidRPr="00F22DAA">
        <w:rPr>
          <w:rFonts w:ascii="Calibri" w:hAnsi="Calibri" w:cs="Calibri"/>
          <w:color w:val="auto"/>
          <w:sz w:val="22"/>
          <w:szCs w:val="22"/>
        </w:rPr>
        <w:t>via</w:t>
      </w:r>
      <w:proofErr w:type="gramEnd"/>
      <w:r w:rsidRPr="00F22DAA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FE5F07" w:rsidRPr="00F22DAA">
        <w:rPr>
          <w:rFonts w:ascii="Calibri" w:hAnsi="Calibri" w:cs="Calibri"/>
          <w:color w:val="auto"/>
          <w:sz w:val="22"/>
          <w:szCs w:val="22"/>
        </w:rPr>
        <w:t>Genève</w:t>
      </w:r>
      <w:r w:rsidRPr="00F22DAA">
        <w:rPr>
          <w:rFonts w:ascii="Calibri" w:hAnsi="Calibri" w:cs="Calibri"/>
          <w:color w:val="auto"/>
          <w:sz w:val="22"/>
          <w:szCs w:val="22"/>
        </w:rPr>
        <w:t xml:space="preserve"> -&gt; Lausanne -&gt; Romont -&gt; Fribourg -&gt; Berne -&gt; Olten -&gt; Aarau -&gt; </w:t>
      </w:r>
      <w:r w:rsidR="00FE5F07" w:rsidRPr="00F22DAA">
        <w:rPr>
          <w:rFonts w:ascii="Calibri" w:hAnsi="Calibri" w:cs="Calibri"/>
          <w:color w:val="auto"/>
          <w:sz w:val="22"/>
          <w:szCs w:val="22"/>
        </w:rPr>
        <w:t>Zürich</w:t>
      </w:r>
      <w:r w:rsidRPr="00F22DAA">
        <w:rPr>
          <w:rFonts w:ascii="Calibri" w:hAnsi="Calibri" w:cs="Calibri"/>
          <w:color w:val="auto"/>
          <w:sz w:val="22"/>
          <w:szCs w:val="22"/>
        </w:rPr>
        <w:t xml:space="preserve"> -&gt; Coire</w:t>
      </w:r>
    </w:p>
    <w:p w:rsidR="003F3770" w:rsidRPr="00F22DAA" w:rsidRDefault="003F3770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</w:p>
    <w:p w:rsidR="00EB23C9" w:rsidRPr="004D0789" w:rsidRDefault="00EB23C9" w:rsidP="004D0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  <w:r w:rsidRPr="00C73FA5">
        <w:rPr>
          <w:rFonts w:ascii="Calibri" w:hAnsi="Calibri" w:cs="Calibri"/>
          <w:color w:val="B32C16" w:themeColor="accent3"/>
          <w:sz w:val="22"/>
          <w:szCs w:val="22"/>
        </w:rPr>
        <w:t>Quel est le chemin le plus rapide entre Genève et Coire en passant par Brigue ? Quelles son</w:t>
      </w:r>
      <w:r w:rsidR="00C73FA5" w:rsidRPr="00C73FA5">
        <w:rPr>
          <w:rFonts w:ascii="Calibri" w:hAnsi="Calibri" w:cs="Calibri"/>
          <w:color w:val="B32C16" w:themeColor="accent3"/>
          <w:sz w:val="22"/>
          <w:szCs w:val="22"/>
        </w:rPr>
        <w:t xml:space="preserve">t </w:t>
      </w:r>
      <w:r w:rsidRPr="00C73FA5">
        <w:rPr>
          <w:rFonts w:ascii="Calibri" w:hAnsi="Calibri" w:cs="Calibri"/>
          <w:color w:val="B32C16" w:themeColor="accent3"/>
          <w:sz w:val="22"/>
          <w:szCs w:val="22"/>
        </w:rPr>
        <w:t>les villes traversées ?</w:t>
      </w:r>
    </w:p>
    <w:p w:rsidR="00C73FA5" w:rsidRPr="00BA2592" w:rsidRDefault="00FE6677" w:rsidP="00640052">
      <w:pPr>
        <w:spacing w:after="0"/>
        <w:rPr>
          <w:rFonts w:ascii="Calibri" w:hAnsi="Calibri" w:cs="Calibri"/>
          <w:color w:val="auto"/>
          <w:sz w:val="22"/>
          <w:szCs w:val="22"/>
        </w:rPr>
      </w:pPr>
      <w:r w:rsidRPr="00BA2592">
        <w:rPr>
          <w:rFonts w:ascii="Calibri" w:hAnsi="Calibri" w:cs="Calibri"/>
          <w:color w:val="auto"/>
          <w:sz w:val="22"/>
          <w:szCs w:val="22"/>
        </w:rPr>
        <w:t>Temps : 321 minutes</w:t>
      </w:r>
    </w:p>
    <w:p w:rsidR="00640052" w:rsidRPr="00BA2592" w:rsidRDefault="00C65058" w:rsidP="00C65058">
      <w:pPr>
        <w:spacing w:after="0"/>
        <w:rPr>
          <w:rFonts w:ascii="Calibri" w:hAnsi="Calibri" w:cs="Calibri"/>
          <w:color w:val="auto"/>
          <w:sz w:val="22"/>
          <w:szCs w:val="22"/>
        </w:rPr>
      </w:pPr>
      <w:proofErr w:type="gramStart"/>
      <w:r w:rsidRPr="00BA2592">
        <w:rPr>
          <w:rFonts w:ascii="Calibri" w:hAnsi="Calibri" w:cs="Calibri"/>
          <w:color w:val="auto"/>
          <w:sz w:val="22"/>
          <w:szCs w:val="22"/>
        </w:rPr>
        <w:t>via</w:t>
      </w:r>
      <w:proofErr w:type="gramEnd"/>
      <w:r w:rsidRPr="00BA2592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FE5F07" w:rsidRPr="00BA2592">
        <w:rPr>
          <w:rFonts w:ascii="Calibri" w:hAnsi="Calibri" w:cs="Calibri"/>
          <w:color w:val="auto"/>
          <w:sz w:val="22"/>
          <w:szCs w:val="22"/>
        </w:rPr>
        <w:t>Genève</w:t>
      </w:r>
      <w:r w:rsidRPr="00BA2592">
        <w:rPr>
          <w:rFonts w:ascii="Calibri" w:hAnsi="Calibri" w:cs="Calibri"/>
          <w:color w:val="auto"/>
          <w:sz w:val="22"/>
          <w:szCs w:val="22"/>
        </w:rPr>
        <w:t xml:space="preserve"> -&gt; Lausanne -&gt; Montreux -&gt; Sion -&gt; </w:t>
      </w:r>
      <w:r w:rsidR="00FE5F07" w:rsidRPr="00BA2592">
        <w:rPr>
          <w:rFonts w:ascii="Calibri" w:hAnsi="Calibri" w:cs="Calibri"/>
          <w:color w:val="auto"/>
          <w:sz w:val="22"/>
          <w:szCs w:val="22"/>
        </w:rPr>
        <w:t>Viège</w:t>
      </w:r>
      <w:r w:rsidRPr="00BA2592">
        <w:rPr>
          <w:rFonts w:ascii="Calibri" w:hAnsi="Calibri" w:cs="Calibri"/>
          <w:color w:val="auto"/>
          <w:sz w:val="22"/>
          <w:szCs w:val="22"/>
        </w:rPr>
        <w:t xml:space="preserve"> -&gt; Brigue -&gt; </w:t>
      </w:r>
      <w:r w:rsidR="00FE5F07" w:rsidRPr="00BA2592">
        <w:rPr>
          <w:rFonts w:ascii="Calibri" w:hAnsi="Calibri" w:cs="Calibri"/>
          <w:color w:val="auto"/>
          <w:sz w:val="22"/>
          <w:szCs w:val="22"/>
        </w:rPr>
        <w:t>Viège</w:t>
      </w:r>
      <w:r w:rsidRPr="00BA2592">
        <w:rPr>
          <w:rFonts w:ascii="Calibri" w:hAnsi="Calibri" w:cs="Calibri"/>
          <w:color w:val="auto"/>
          <w:sz w:val="22"/>
          <w:szCs w:val="22"/>
        </w:rPr>
        <w:t xml:space="preserve"> -&gt; Thoune -&gt; Berne -&gt; Olten -&gt; Aarau -&gt; Zurich -&gt; Coire</w:t>
      </w:r>
    </w:p>
    <w:p w:rsidR="003F3770" w:rsidRPr="00BA2592" w:rsidRDefault="003F3770" w:rsidP="00C65058">
      <w:pPr>
        <w:spacing w:after="0"/>
        <w:rPr>
          <w:rFonts w:ascii="Calibri" w:hAnsi="Calibri" w:cs="Calibri"/>
          <w:color w:val="auto"/>
          <w:sz w:val="22"/>
          <w:szCs w:val="22"/>
        </w:rPr>
      </w:pPr>
    </w:p>
    <w:p w:rsidR="00EB23C9" w:rsidRDefault="00EB23C9" w:rsidP="00081294">
      <w:pPr>
        <w:spacing w:after="0"/>
        <w:rPr>
          <w:rFonts w:ascii="Calibri" w:hAnsi="Calibri" w:cs="Calibri"/>
          <w:color w:val="B32C16" w:themeColor="accent3"/>
          <w:sz w:val="22"/>
          <w:szCs w:val="22"/>
        </w:rPr>
      </w:pPr>
      <w:r w:rsidRPr="00C73FA5">
        <w:rPr>
          <w:rFonts w:ascii="Calibri" w:hAnsi="Calibri" w:cs="Calibri"/>
          <w:color w:val="B32C16" w:themeColor="accent3"/>
          <w:sz w:val="22"/>
          <w:szCs w:val="22"/>
        </w:rPr>
        <w:t>Mêmes questions mais entre Lausanne et Zurich, en passant par Bâle.</w:t>
      </w:r>
    </w:p>
    <w:p w:rsidR="00081294" w:rsidRPr="00081294" w:rsidRDefault="00081294" w:rsidP="00081294">
      <w:pPr>
        <w:spacing w:after="0"/>
        <w:rPr>
          <w:rFonts w:ascii="Calibri" w:hAnsi="Calibri" w:cs="Calibri"/>
          <w:color w:val="auto"/>
          <w:sz w:val="22"/>
          <w:szCs w:val="22"/>
        </w:rPr>
      </w:pPr>
      <w:r w:rsidRPr="00081294">
        <w:rPr>
          <w:rFonts w:ascii="Calibri" w:hAnsi="Calibri" w:cs="Calibri"/>
          <w:color w:val="auto"/>
          <w:sz w:val="22"/>
          <w:szCs w:val="22"/>
        </w:rPr>
        <w:t>Temps : 174 minutes</w:t>
      </w:r>
    </w:p>
    <w:p w:rsidR="00081294" w:rsidRPr="00081294" w:rsidRDefault="00081294" w:rsidP="00081294">
      <w:pPr>
        <w:spacing w:after="0"/>
        <w:rPr>
          <w:rFonts w:ascii="Calibri" w:hAnsi="Calibri" w:cs="Calibri"/>
          <w:color w:val="auto"/>
          <w:sz w:val="22"/>
          <w:szCs w:val="22"/>
        </w:rPr>
      </w:pPr>
      <w:proofErr w:type="gramStart"/>
      <w:r w:rsidRPr="00081294">
        <w:rPr>
          <w:rFonts w:ascii="Calibri" w:hAnsi="Calibri" w:cs="Calibri"/>
          <w:color w:val="auto"/>
          <w:sz w:val="22"/>
          <w:szCs w:val="22"/>
        </w:rPr>
        <w:t>via</w:t>
      </w:r>
      <w:proofErr w:type="gramEnd"/>
      <w:r w:rsidRPr="00081294">
        <w:rPr>
          <w:rFonts w:ascii="Calibri" w:hAnsi="Calibri" w:cs="Calibri"/>
          <w:color w:val="auto"/>
          <w:sz w:val="22"/>
          <w:szCs w:val="22"/>
        </w:rPr>
        <w:t xml:space="preserve"> Lausanne -&gt; Yverdon-les-Bains -&gt; </w:t>
      </w:r>
      <w:r w:rsidR="00FE5F07" w:rsidRPr="00081294">
        <w:rPr>
          <w:rFonts w:ascii="Calibri" w:hAnsi="Calibri" w:cs="Calibri"/>
          <w:color w:val="auto"/>
          <w:sz w:val="22"/>
          <w:szCs w:val="22"/>
        </w:rPr>
        <w:t>Neuchâtel</w:t>
      </w:r>
      <w:r w:rsidRPr="00081294">
        <w:rPr>
          <w:rFonts w:ascii="Calibri" w:hAnsi="Calibri" w:cs="Calibri"/>
          <w:color w:val="auto"/>
          <w:sz w:val="22"/>
          <w:szCs w:val="22"/>
        </w:rPr>
        <w:t xml:space="preserve"> -&gt; Bienne -&gt; Soleure -&gt; Olten -&gt; Liestal -&gt; Bale -&gt; Liestal -&gt; Aarau -&gt; Zurich</w:t>
      </w:r>
    </w:p>
    <w:p w:rsidR="00FE6677" w:rsidRPr="004D0789" w:rsidRDefault="00FE6677" w:rsidP="004D0789">
      <w:pPr>
        <w:rPr>
          <w:rFonts w:ascii="Calibri" w:hAnsi="Calibri" w:cs="Calibri"/>
          <w:color w:val="auto"/>
          <w:sz w:val="22"/>
          <w:szCs w:val="22"/>
        </w:rPr>
      </w:pPr>
    </w:p>
    <w:p w:rsidR="00F22DAA" w:rsidRDefault="0097328D" w:rsidP="00F22DAA">
      <w:pPr>
        <w:spacing w:after="0"/>
        <w:rPr>
          <w:rFonts w:ascii="Calibri" w:hAnsi="Calibri" w:cs="Calibri"/>
          <w:color w:val="B32C16" w:themeColor="accent3"/>
          <w:sz w:val="22"/>
          <w:szCs w:val="22"/>
        </w:rPr>
      </w:pPr>
      <w:r w:rsidRPr="00F22DAA">
        <w:rPr>
          <w:rFonts w:ascii="Calibri" w:hAnsi="Calibri" w:cs="Calibri"/>
          <w:color w:val="B32C16" w:themeColor="accent3"/>
          <w:sz w:val="22"/>
          <w:szCs w:val="22"/>
        </w:rPr>
        <w:t>Pour la dernière question, vous mettrez en évidence le réseau ferroviaire réduit sur la carte (</w:t>
      </w:r>
      <w:r w:rsidR="00F22DAA" w:rsidRPr="00F22DAA">
        <w:rPr>
          <w:rFonts w:ascii="Calibri" w:hAnsi="Calibri" w:cs="Calibri"/>
          <w:color w:val="B32C16" w:themeColor="accent3"/>
          <w:sz w:val="22"/>
          <w:szCs w:val="22"/>
        </w:rPr>
        <w:t>surligné en rouge</w:t>
      </w:r>
      <w:r w:rsidRPr="00F22DAA">
        <w:rPr>
          <w:rFonts w:ascii="Calibri" w:hAnsi="Calibri" w:cs="Calibri"/>
          <w:color w:val="B32C16" w:themeColor="accent3"/>
          <w:sz w:val="22"/>
          <w:szCs w:val="22"/>
        </w:rPr>
        <w:t>)</w:t>
      </w:r>
      <w:r w:rsidR="00F22DAA" w:rsidRPr="00F22DAA">
        <w:rPr>
          <w:rFonts w:ascii="Calibri" w:hAnsi="Calibri" w:cs="Calibri"/>
          <w:color w:val="B32C16" w:themeColor="accent3"/>
          <w:sz w:val="22"/>
          <w:szCs w:val="22"/>
        </w:rPr>
        <w:t xml:space="preserve"> menant de </w:t>
      </w:r>
      <w:r w:rsidR="0036488F" w:rsidRPr="00F22DAA">
        <w:rPr>
          <w:rFonts w:ascii="Calibri" w:hAnsi="Calibri" w:cs="Calibri"/>
          <w:color w:val="B32C16" w:themeColor="accent3"/>
          <w:sz w:val="22"/>
          <w:szCs w:val="22"/>
        </w:rPr>
        <w:t>Lausanne</w:t>
      </w:r>
      <w:r w:rsidR="00AF6AD6" w:rsidRPr="00F22DAA">
        <w:rPr>
          <w:rFonts w:ascii="Calibri" w:hAnsi="Calibri" w:cs="Calibri"/>
          <w:color w:val="B32C16" w:themeColor="accent3"/>
          <w:sz w:val="22"/>
          <w:szCs w:val="22"/>
        </w:rPr>
        <w:t xml:space="preserve"> </w:t>
      </w:r>
      <w:r w:rsidR="00F22DAA" w:rsidRPr="00F22DAA">
        <w:rPr>
          <w:rFonts w:ascii="Calibri" w:hAnsi="Calibri" w:cs="Calibri"/>
          <w:color w:val="B32C16" w:themeColor="accent3"/>
          <w:sz w:val="22"/>
          <w:szCs w:val="22"/>
        </w:rPr>
        <w:t>à</w:t>
      </w:r>
      <w:r w:rsidR="00AF6AD6" w:rsidRPr="00F22DAA">
        <w:rPr>
          <w:rFonts w:ascii="Calibri" w:hAnsi="Calibri" w:cs="Calibri"/>
          <w:color w:val="B32C16" w:themeColor="accent3"/>
          <w:sz w:val="22"/>
          <w:szCs w:val="22"/>
        </w:rPr>
        <w:t xml:space="preserve"> </w:t>
      </w:r>
      <w:r w:rsidR="0036488F" w:rsidRPr="00F22DAA">
        <w:rPr>
          <w:rFonts w:ascii="Calibri" w:hAnsi="Calibri" w:cs="Calibri"/>
          <w:color w:val="B32C16" w:themeColor="accent3"/>
          <w:sz w:val="22"/>
          <w:szCs w:val="22"/>
        </w:rPr>
        <w:t>Zürich</w:t>
      </w:r>
      <w:r w:rsidR="00AF6AD6" w:rsidRPr="00F22DAA">
        <w:rPr>
          <w:rFonts w:ascii="Calibri" w:hAnsi="Calibri" w:cs="Calibri"/>
          <w:color w:val="B32C16" w:themeColor="accent3"/>
          <w:sz w:val="22"/>
          <w:szCs w:val="22"/>
        </w:rPr>
        <w:t xml:space="preserve"> passant par Bale</w:t>
      </w:r>
      <w:r w:rsidR="00F22DAA" w:rsidRPr="00F22DAA">
        <w:rPr>
          <w:rFonts w:ascii="Calibri" w:hAnsi="Calibri" w:cs="Calibri"/>
          <w:color w:val="B32C16" w:themeColor="accent3"/>
          <w:sz w:val="22"/>
          <w:szCs w:val="22"/>
        </w:rPr>
        <w:t>.</w:t>
      </w:r>
    </w:p>
    <w:p w:rsidR="00F22DAA" w:rsidRPr="00F22DAA" w:rsidRDefault="00F22DAA" w:rsidP="00F22DAA">
      <w:pPr>
        <w:spacing w:after="0"/>
        <w:rPr>
          <w:rFonts w:ascii="Calibri" w:hAnsi="Calibri" w:cs="Calibri"/>
          <w:color w:val="B32C16" w:themeColor="accent3"/>
          <w:sz w:val="22"/>
          <w:szCs w:val="22"/>
        </w:rPr>
      </w:pPr>
    </w:p>
    <w:p w:rsidR="00B168FC" w:rsidRDefault="007F43D2" w:rsidP="00954415">
      <w:r>
        <w:rPr>
          <w:noProof/>
        </w:rPr>
        <w:drawing>
          <wp:inline distT="0" distB="0" distL="0" distR="0" wp14:anchorId="36F2FD00" wp14:editId="32284032">
            <wp:extent cx="5616575" cy="365760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FC" w:rsidRDefault="00B168FC">
      <w:pPr>
        <w:jc w:val="left"/>
      </w:pPr>
      <w:r>
        <w:br w:type="page"/>
      </w:r>
    </w:p>
    <w:p w:rsidR="00006613" w:rsidRDefault="00006613" w:rsidP="00AE6FE9">
      <w:pPr>
        <w:pStyle w:val="Titre1"/>
      </w:pPr>
      <w:bookmarkStart w:id="5" w:name="_Toc23348715"/>
      <w:r>
        <w:lastRenderedPageBreak/>
        <w:t>Conclusion</w:t>
      </w:r>
      <w:bookmarkEnd w:id="5"/>
    </w:p>
    <w:p w:rsidR="00563185" w:rsidRDefault="007D310B" w:rsidP="00C1081F">
      <w:pPr>
        <w:rPr>
          <w:rFonts w:ascii="Calibri" w:hAnsi="Calibri" w:cs="Calibri"/>
          <w:color w:val="auto"/>
          <w:sz w:val="22"/>
          <w:szCs w:val="22"/>
        </w:rPr>
      </w:pPr>
      <w:r w:rsidRPr="004D0789">
        <w:rPr>
          <w:rFonts w:ascii="Calibri" w:hAnsi="Calibri" w:cs="Calibri"/>
          <w:color w:val="auto"/>
          <w:sz w:val="22"/>
          <w:szCs w:val="22"/>
        </w:rPr>
        <w:t xml:space="preserve">Au terme de ce laboratoire, nous estimons avoir rempli l’ensemble des </w:t>
      </w:r>
      <w:r w:rsidR="0097328D" w:rsidRPr="004D0789">
        <w:rPr>
          <w:rFonts w:ascii="Calibri" w:hAnsi="Calibri" w:cs="Calibri"/>
          <w:color w:val="auto"/>
          <w:sz w:val="22"/>
          <w:szCs w:val="22"/>
        </w:rPr>
        <w:t xml:space="preserve">exigences du cahier des charges avec notre implémentation des algorithmes. </w:t>
      </w:r>
    </w:p>
    <w:p w:rsidR="00EB144E" w:rsidRDefault="001C253D" w:rsidP="00C1315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Grâce à la prolongation de la date de rendu, nous avons pu améliorer notre première version</w:t>
      </w:r>
      <w:r w:rsidR="00A65258">
        <w:rPr>
          <w:rFonts w:ascii="Calibri" w:hAnsi="Calibri" w:cs="Calibri"/>
          <w:sz w:val="22"/>
          <w:szCs w:val="22"/>
        </w:rPr>
        <w:t xml:space="preserve"> comme suit</w:t>
      </w:r>
      <w:r>
        <w:rPr>
          <w:rFonts w:ascii="Calibri" w:hAnsi="Calibri" w:cs="Calibri"/>
          <w:sz w:val="22"/>
          <w:szCs w:val="22"/>
        </w:rPr>
        <w:t xml:space="preserve">. </w:t>
      </w:r>
      <w:r w:rsidR="00C1315A">
        <w:rPr>
          <w:rFonts w:ascii="Calibri" w:hAnsi="Calibri" w:cs="Calibri"/>
          <w:sz w:val="22"/>
          <w:szCs w:val="22"/>
        </w:rPr>
        <w:t xml:space="preserve">Au départ, nous avons fait 4 </w:t>
      </w:r>
      <w:proofErr w:type="spellStart"/>
      <w:r w:rsidR="005B297E">
        <w:rPr>
          <w:rFonts w:ascii="Calibri" w:hAnsi="Calibri" w:cs="Calibri"/>
          <w:sz w:val="22"/>
          <w:szCs w:val="22"/>
        </w:rPr>
        <w:t>W</w:t>
      </w:r>
      <w:r w:rsidR="00C1315A">
        <w:rPr>
          <w:rFonts w:ascii="Calibri" w:hAnsi="Calibri" w:cs="Calibri"/>
          <w:sz w:val="22"/>
          <w:szCs w:val="22"/>
        </w:rPr>
        <w:t>rapper</w:t>
      </w:r>
      <w:proofErr w:type="spellEnd"/>
      <w:r w:rsidR="00C1315A">
        <w:rPr>
          <w:rFonts w:ascii="Calibri" w:hAnsi="Calibri" w:cs="Calibri"/>
          <w:sz w:val="22"/>
          <w:szCs w:val="22"/>
        </w:rPr>
        <w:t xml:space="preserve"> (un pour chaque question)</w:t>
      </w:r>
      <w:r w:rsidR="00F6785F">
        <w:rPr>
          <w:rFonts w:ascii="Calibri" w:hAnsi="Calibri" w:cs="Calibri"/>
          <w:sz w:val="22"/>
          <w:szCs w:val="22"/>
        </w:rPr>
        <w:t xml:space="preserve"> ainsi qu’une copie du </w:t>
      </w:r>
      <w:proofErr w:type="spellStart"/>
      <w:r w:rsidR="00F6785F">
        <w:rPr>
          <w:rFonts w:ascii="Calibri" w:hAnsi="Calibri" w:cs="Calibri"/>
          <w:sz w:val="22"/>
          <w:szCs w:val="22"/>
        </w:rPr>
        <w:t>TrainNetwork</w:t>
      </w:r>
      <w:proofErr w:type="spellEnd"/>
      <w:r w:rsidR="00F6785F">
        <w:rPr>
          <w:rFonts w:ascii="Calibri" w:hAnsi="Calibri" w:cs="Calibri"/>
          <w:sz w:val="22"/>
          <w:szCs w:val="22"/>
        </w:rPr>
        <w:t xml:space="preserve"> lorsque l’on souhaitait mettre une gare en travaux</w:t>
      </w:r>
      <w:r w:rsidR="00D14075">
        <w:rPr>
          <w:rFonts w:ascii="Calibri" w:hAnsi="Calibri" w:cs="Calibri"/>
          <w:sz w:val="22"/>
          <w:szCs w:val="22"/>
        </w:rPr>
        <w:t>. Cela nous a permis de répondre rapidement aux questions et ainsi avoir un programme fonctionnel.</w:t>
      </w:r>
      <w:r w:rsidR="00F6785F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F6785F">
        <w:rPr>
          <w:rFonts w:ascii="Calibri" w:hAnsi="Calibri" w:cs="Calibri"/>
          <w:sz w:val="22"/>
          <w:szCs w:val="22"/>
        </w:rPr>
        <w:t>Suite à</w:t>
      </w:r>
      <w:proofErr w:type="gramEnd"/>
      <w:r w:rsidR="00F6785F">
        <w:rPr>
          <w:rFonts w:ascii="Calibri" w:hAnsi="Calibri" w:cs="Calibri"/>
          <w:sz w:val="22"/>
          <w:szCs w:val="22"/>
        </w:rPr>
        <w:t xml:space="preserve"> cela, n</w:t>
      </w:r>
      <w:r w:rsidR="00D14075">
        <w:rPr>
          <w:rFonts w:ascii="Calibri" w:hAnsi="Calibri" w:cs="Calibri"/>
          <w:sz w:val="22"/>
          <w:szCs w:val="22"/>
        </w:rPr>
        <w:t xml:space="preserve">ous avons factorisé le code en 2 classes </w:t>
      </w:r>
      <w:proofErr w:type="spellStart"/>
      <w:r w:rsidR="00D14075">
        <w:rPr>
          <w:rFonts w:ascii="Calibri" w:hAnsi="Calibri" w:cs="Calibri"/>
          <w:sz w:val="22"/>
          <w:szCs w:val="22"/>
        </w:rPr>
        <w:t>Wrappers</w:t>
      </w:r>
      <w:proofErr w:type="spellEnd"/>
      <w:r w:rsidR="00EB144E">
        <w:rPr>
          <w:rFonts w:ascii="Calibri" w:hAnsi="Calibri" w:cs="Calibri"/>
          <w:sz w:val="22"/>
          <w:szCs w:val="22"/>
        </w:rPr>
        <w:t xml:space="preserve">, </w:t>
      </w:r>
      <w:r w:rsidR="00D14075">
        <w:rPr>
          <w:rFonts w:ascii="Calibri" w:hAnsi="Calibri" w:cs="Calibri"/>
          <w:sz w:val="22"/>
          <w:szCs w:val="22"/>
        </w:rPr>
        <w:t>une pour les graphes orientés et l’autre pour les graphes non-orientés</w:t>
      </w:r>
      <w:r w:rsidR="00F6785F">
        <w:rPr>
          <w:rFonts w:ascii="Calibri" w:hAnsi="Calibri" w:cs="Calibri"/>
          <w:sz w:val="22"/>
          <w:szCs w:val="22"/>
        </w:rPr>
        <w:t xml:space="preserve">. </w:t>
      </w:r>
      <w:r w:rsidR="0054747D">
        <w:rPr>
          <w:rFonts w:ascii="Calibri" w:hAnsi="Calibri" w:cs="Calibri"/>
          <w:sz w:val="22"/>
          <w:szCs w:val="22"/>
        </w:rPr>
        <w:t xml:space="preserve">De plus, nous passons au constructeur </w:t>
      </w:r>
      <w:r w:rsidR="000645CE">
        <w:rPr>
          <w:rFonts w:ascii="Calibri" w:hAnsi="Calibri" w:cs="Calibri"/>
          <w:sz w:val="22"/>
          <w:szCs w:val="22"/>
        </w:rPr>
        <w:t xml:space="preserve">une référence en argument qui pointe vers la fonction calculant le poids des </w:t>
      </w:r>
      <w:r w:rsidR="00A65258">
        <w:rPr>
          <w:rFonts w:ascii="Calibri" w:hAnsi="Calibri" w:cs="Calibri"/>
          <w:sz w:val="22"/>
          <w:szCs w:val="22"/>
        </w:rPr>
        <w:t>arêtes</w:t>
      </w:r>
      <w:r w:rsidR="000645CE">
        <w:rPr>
          <w:rFonts w:ascii="Calibri" w:hAnsi="Calibri" w:cs="Calibri"/>
          <w:sz w:val="22"/>
          <w:szCs w:val="22"/>
        </w:rPr>
        <w:t>.</w:t>
      </w:r>
      <w:r w:rsidR="00A65258">
        <w:rPr>
          <w:rFonts w:ascii="Calibri" w:hAnsi="Calibri" w:cs="Calibri"/>
          <w:sz w:val="22"/>
          <w:szCs w:val="22"/>
        </w:rPr>
        <w:t xml:space="preserve"> </w:t>
      </w:r>
    </w:p>
    <w:p w:rsidR="00EB144E" w:rsidRDefault="00EB144E" w:rsidP="00C1315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Concernant les gares en travaux, notre fonction de calcul du poids retourne </w:t>
      </w:r>
      <w:proofErr w:type="spellStart"/>
      <w:r>
        <w:rPr>
          <w:rFonts w:ascii="Calibri" w:hAnsi="Calibri" w:cs="Calibri"/>
          <w:sz w:val="22"/>
          <w:szCs w:val="22"/>
        </w:rPr>
        <w:t>numeric_limits</w:t>
      </w:r>
      <w:proofErr w:type="spellEnd"/>
      <w:r>
        <w:rPr>
          <w:rFonts w:ascii="Calibri" w:hAnsi="Calibri" w:cs="Calibri"/>
          <w:sz w:val="22"/>
          <w:szCs w:val="22"/>
        </w:rPr>
        <w:t>&lt;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&gt;::</w:t>
      </w:r>
      <w:proofErr w:type="gramEnd"/>
      <w:r>
        <w:rPr>
          <w:rFonts w:ascii="Calibri" w:hAnsi="Calibri" w:cs="Calibri"/>
          <w:sz w:val="22"/>
          <w:szCs w:val="22"/>
        </w:rPr>
        <w:t xml:space="preserve">max() ce qui permet de ne pas prendre en compte la gare en travaux. Malheureusement, avec cette valeur, il y a un débordement de tampons et les calculs ne se faisaient pas correctement. Le code des </w:t>
      </w:r>
      <w:proofErr w:type="spellStart"/>
      <w:r w:rsidR="005B297E"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z w:val="22"/>
          <w:szCs w:val="22"/>
        </w:rPr>
        <w:t>rappers</w:t>
      </w:r>
      <w:proofErr w:type="spellEnd"/>
      <w:r>
        <w:rPr>
          <w:rFonts w:ascii="Calibri" w:hAnsi="Calibri" w:cs="Calibri"/>
          <w:sz w:val="22"/>
          <w:szCs w:val="22"/>
        </w:rPr>
        <w:t xml:space="preserve"> a</w:t>
      </w:r>
      <w:r w:rsidR="00F6785F">
        <w:rPr>
          <w:rFonts w:ascii="Calibri" w:hAnsi="Calibri" w:cs="Calibri"/>
          <w:sz w:val="22"/>
          <w:szCs w:val="22"/>
        </w:rPr>
        <w:t xml:space="preserve"> donc</w:t>
      </w:r>
      <w:r>
        <w:rPr>
          <w:rFonts w:ascii="Calibri" w:hAnsi="Calibri" w:cs="Calibri"/>
          <w:sz w:val="22"/>
          <w:szCs w:val="22"/>
        </w:rPr>
        <w:t xml:space="preserve"> été modifié pour détecter quand la fonction de poids retourne cette valeur et </w:t>
      </w:r>
      <w:r w:rsidR="00F6785F">
        <w:rPr>
          <w:rFonts w:ascii="Calibri" w:hAnsi="Calibri" w:cs="Calibri"/>
          <w:sz w:val="22"/>
          <w:szCs w:val="22"/>
        </w:rPr>
        <w:t xml:space="preserve">ainsi </w:t>
      </w:r>
      <w:r>
        <w:rPr>
          <w:rFonts w:ascii="Calibri" w:hAnsi="Calibri" w:cs="Calibri"/>
          <w:sz w:val="22"/>
          <w:szCs w:val="22"/>
        </w:rPr>
        <w:t>d’ign</w:t>
      </w:r>
      <w:r w:rsidR="00F6785F"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rer les arrêtes correspondants.</w:t>
      </w:r>
    </w:p>
    <w:p w:rsidR="00A70731" w:rsidRDefault="00A70731" w:rsidP="00A70731">
      <w:p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Nous avons rencontré une difficulté durant ce laboratoire. Celle-ci concerne l’implémentation de Dijkstra. Comme nous avions commencé le Laboratoire avant d’avoir vu l’algorithme de Dijkstra, ce dernier nous a pris beaucoup de temps avant de réussir à l’implémenter correctement.</w:t>
      </w:r>
    </w:p>
    <w:p w:rsidR="00A70731" w:rsidRPr="00D968EF" w:rsidRDefault="00A70731" w:rsidP="00C1315A">
      <w:pPr>
        <w:rPr>
          <w:rFonts w:ascii="Calibri" w:hAnsi="Calibri" w:cs="Calibri"/>
          <w:sz w:val="22"/>
          <w:szCs w:val="22"/>
        </w:rPr>
      </w:pPr>
    </w:p>
    <w:sectPr w:rsidR="00A70731" w:rsidRPr="00D968EF" w:rsidSect="00262ECC">
      <w:headerReference w:type="default" r:id="rId13"/>
      <w:footerReference w:type="default" r:id="rId14"/>
      <w:pgSz w:w="11907" w:h="16839"/>
      <w:pgMar w:top="1588" w:right="1531" w:bottom="1440" w:left="153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E1F" w:rsidRDefault="00715E1F">
      <w:pPr>
        <w:spacing w:after="0" w:line="240" w:lineRule="auto"/>
      </w:pPr>
      <w:r>
        <w:separator/>
      </w:r>
    </w:p>
  </w:endnote>
  <w:endnote w:type="continuationSeparator" w:id="0">
    <w:p w:rsidR="00715E1F" w:rsidRDefault="00715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EB0" w:rsidRDefault="00FD1EDD">
    <w:pPr>
      <w:pStyle w:val="Pieddepage"/>
    </w:pPr>
    <w:r>
      <w:t>Blanc Jean-Luc</w:t>
    </w:r>
    <w:r w:rsidR="00E91960">
      <w:t>, Dössegger Gwendoline, Roch Gabriel</w:t>
    </w:r>
    <w:r w:rsidR="00AA5C2D">
      <w:ptab w:relativeTo="margin" w:alignment="right" w:leader="none"/>
    </w:r>
    <w:r w:rsidR="00AA5C2D">
      <w:fldChar w:fldCharType="begin"/>
    </w:r>
    <w:r w:rsidR="00AA5C2D">
      <w:instrText>PAGE</w:instrText>
    </w:r>
    <w:r w:rsidR="00AA5C2D">
      <w:fldChar w:fldCharType="separate"/>
    </w:r>
    <w:r w:rsidR="00AA5C2D">
      <w:rPr>
        <w:lang w:val="fr-FR"/>
      </w:rPr>
      <w:t>1</w:t>
    </w:r>
    <w:r w:rsidR="00AA5C2D">
      <w:fldChar w:fldCharType="end"/>
    </w:r>
    <w:r w:rsidR="00AA5C2D">
      <w:rPr>
        <w:lang w:val="fr-F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E1F" w:rsidRDefault="00715E1F">
      <w:pPr>
        <w:spacing w:after="0" w:line="240" w:lineRule="auto"/>
      </w:pPr>
      <w:r>
        <w:separator/>
      </w:r>
    </w:p>
  </w:footnote>
  <w:footnote w:type="continuationSeparator" w:id="0">
    <w:p w:rsidR="00715E1F" w:rsidRDefault="00715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EB0" w:rsidRDefault="00262EC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editId="168BFE50">
              <wp:simplePos x="0" y="0"/>
              <wp:positionH relativeFrom="page">
                <wp:posOffset>6929004</wp:posOffset>
              </wp:positionH>
              <wp:positionV relativeFrom="page">
                <wp:align>center</wp:align>
              </wp:positionV>
              <wp:extent cx="0" cy="10239375"/>
              <wp:effectExtent l="0" t="0" r="38100" b="27940"/>
              <wp:wrapNone/>
              <wp:docPr id="75" name="Forme automatique 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58880491" id="_x0000_t32" coordsize="21600,21600" o:spt="32" o:oned="t" path="m,l21600,21600e" filled="f">
              <v:path arrowok="t" fillok="f" o:connecttype="none"/>
              <o:lock v:ext="edit" shapetype="t"/>
            </v:shapetype>
            <v:shape id="Forme automatique 9" o:spid="_x0000_s1026" type="#_x0000_t32" style="position:absolute;margin-left:545.6pt;margin-top:0;width:0;height:806.25pt;z-index:2516444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" strokecolor="#fe8637 [3204]" strokeweight="1pt">
              <w10:wrap anchorx="page" anchory="page"/>
            </v:shape>
          </w:pict>
        </mc:Fallback>
      </mc:AlternateContent>
    </w:r>
    <w:r w:rsidR="00925FB1">
      <w:rPr>
        <w:i/>
        <w:iCs/>
        <w:noProof/>
        <w:color w:val="575F6D" w:themeColor="text2"/>
        <w:sz w:val="24"/>
        <w:szCs w:val="24"/>
      </w:rPr>
      <w:drawing>
        <wp:anchor distT="0" distB="0" distL="114300" distR="114300" simplePos="0" relativeHeight="251659264" behindDoc="0" locked="0" layoutInCell="1" allowOverlap="1" wp14:anchorId="35D49E54" wp14:editId="38CADD8C">
          <wp:simplePos x="0" y="0"/>
          <wp:positionH relativeFrom="column">
            <wp:posOffset>-931333</wp:posOffset>
          </wp:positionH>
          <wp:positionV relativeFrom="paragraph">
            <wp:posOffset>-309668</wp:posOffset>
          </wp:positionV>
          <wp:extent cx="2183538" cy="678974"/>
          <wp:effectExtent l="0" t="0" r="7620" b="6985"/>
          <wp:wrapNone/>
          <wp:docPr id="78" name="Image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3538" cy="6789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5C2D"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9-11-15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EB23C9">
          <w:rPr>
            <w:lang w:val="fr-FR"/>
          </w:rPr>
          <w:t>15/11/2019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05B2F09"/>
    <w:multiLevelType w:val="hybridMultilevel"/>
    <w:tmpl w:val="9E5CCC60"/>
    <w:lvl w:ilvl="0" w:tplc="6D12CB78">
      <w:numFmt w:val="bullet"/>
      <w:lvlText w:val=""/>
      <w:lvlJc w:val="left"/>
      <w:pPr>
        <w:ind w:left="786" w:hanging="360"/>
      </w:pPr>
      <w:rPr>
        <w:rFonts w:ascii="Symbol" w:eastAsiaTheme="minorHAnsi" w:hAnsi="Symbol" w:cs="Calibri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3" w15:restartNumberingAfterBreak="0">
    <w:nsid w:val="34D21D11"/>
    <w:multiLevelType w:val="hybridMultilevel"/>
    <w:tmpl w:val="A44C915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81E7C"/>
    <w:multiLevelType w:val="hybridMultilevel"/>
    <w:tmpl w:val="5B4CD8D4"/>
    <w:lvl w:ilvl="0" w:tplc="A80E94E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0018D"/>
    <w:multiLevelType w:val="hybridMultilevel"/>
    <w:tmpl w:val="795A05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F0624"/>
    <w:multiLevelType w:val="hybridMultilevel"/>
    <w:tmpl w:val="A0D4948A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B2D7973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5FD47A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D479F4"/>
    <w:multiLevelType w:val="hybridMultilevel"/>
    <w:tmpl w:val="2C807E86"/>
    <w:lvl w:ilvl="0" w:tplc="77F6A108">
      <w:start w:val="1"/>
      <w:numFmt w:val="decimal"/>
      <w:pStyle w:val="En-ttedetabledesmatires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46311"/>
    <w:multiLevelType w:val="hybridMultilevel"/>
    <w:tmpl w:val="9D8A2CEC"/>
    <w:lvl w:ilvl="0" w:tplc="100C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  <w:num w:numId="12">
    <w:abstractNumId w:val="6"/>
  </w:num>
  <w:num w:numId="13">
    <w:abstractNumId w:val="1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60"/>
    <w:rsid w:val="00006613"/>
    <w:rsid w:val="0001473F"/>
    <w:rsid w:val="00064514"/>
    <w:rsid w:val="000645CE"/>
    <w:rsid w:val="00081294"/>
    <w:rsid w:val="000A7D78"/>
    <w:rsid w:val="000C3931"/>
    <w:rsid w:val="000C4F1A"/>
    <w:rsid w:val="000F2C4E"/>
    <w:rsid w:val="00124873"/>
    <w:rsid w:val="00127102"/>
    <w:rsid w:val="00164117"/>
    <w:rsid w:val="00187991"/>
    <w:rsid w:val="001C253D"/>
    <w:rsid w:val="001E021E"/>
    <w:rsid w:val="00224CBC"/>
    <w:rsid w:val="002310F0"/>
    <w:rsid w:val="00260F23"/>
    <w:rsid w:val="00262ECC"/>
    <w:rsid w:val="00280F4B"/>
    <w:rsid w:val="002B6B79"/>
    <w:rsid w:val="00326C5F"/>
    <w:rsid w:val="00344986"/>
    <w:rsid w:val="00363CA7"/>
    <w:rsid w:val="0036488F"/>
    <w:rsid w:val="003F2443"/>
    <w:rsid w:val="003F3770"/>
    <w:rsid w:val="00406E8D"/>
    <w:rsid w:val="00407017"/>
    <w:rsid w:val="00497AA2"/>
    <w:rsid w:val="004B1B9C"/>
    <w:rsid w:val="004D0789"/>
    <w:rsid w:val="00534EB0"/>
    <w:rsid w:val="005465E6"/>
    <w:rsid w:val="0054747D"/>
    <w:rsid w:val="00563185"/>
    <w:rsid w:val="00580FE4"/>
    <w:rsid w:val="005B297E"/>
    <w:rsid w:val="00640052"/>
    <w:rsid w:val="00656A0A"/>
    <w:rsid w:val="006E4769"/>
    <w:rsid w:val="00715E1F"/>
    <w:rsid w:val="007D2B4B"/>
    <w:rsid w:val="007D310B"/>
    <w:rsid w:val="007D71FF"/>
    <w:rsid w:val="007F43D2"/>
    <w:rsid w:val="007F5472"/>
    <w:rsid w:val="00883E58"/>
    <w:rsid w:val="008B69CE"/>
    <w:rsid w:val="008F404E"/>
    <w:rsid w:val="008F62E1"/>
    <w:rsid w:val="00925FB1"/>
    <w:rsid w:val="009327BC"/>
    <w:rsid w:val="00954415"/>
    <w:rsid w:val="0097328D"/>
    <w:rsid w:val="00973B17"/>
    <w:rsid w:val="009B020C"/>
    <w:rsid w:val="009F2A38"/>
    <w:rsid w:val="00A32A32"/>
    <w:rsid w:val="00A65258"/>
    <w:rsid w:val="00A70731"/>
    <w:rsid w:val="00A74B50"/>
    <w:rsid w:val="00A920CD"/>
    <w:rsid w:val="00AA5C2D"/>
    <w:rsid w:val="00AE6FE9"/>
    <w:rsid w:val="00AF6AD6"/>
    <w:rsid w:val="00B168FC"/>
    <w:rsid w:val="00B17C48"/>
    <w:rsid w:val="00B375B3"/>
    <w:rsid w:val="00B54D77"/>
    <w:rsid w:val="00BA2592"/>
    <w:rsid w:val="00C1081F"/>
    <w:rsid w:val="00C1315A"/>
    <w:rsid w:val="00C15648"/>
    <w:rsid w:val="00C34EE6"/>
    <w:rsid w:val="00C65058"/>
    <w:rsid w:val="00C73FA5"/>
    <w:rsid w:val="00D14075"/>
    <w:rsid w:val="00D74E16"/>
    <w:rsid w:val="00D968EF"/>
    <w:rsid w:val="00DE1229"/>
    <w:rsid w:val="00E47BD4"/>
    <w:rsid w:val="00E52BE8"/>
    <w:rsid w:val="00E91960"/>
    <w:rsid w:val="00EA3D5B"/>
    <w:rsid w:val="00EB144E"/>
    <w:rsid w:val="00EB23C9"/>
    <w:rsid w:val="00F0426F"/>
    <w:rsid w:val="00F22DAA"/>
    <w:rsid w:val="00F23EAB"/>
    <w:rsid w:val="00F32B60"/>
    <w:rsid w:val="00F602A9"/>
    <w:rsid w:val="00F6785F"/>
    <w:rsid w:val="00F91202"/>
    <w:rsid w:val="00FD1EDD"/>
    <w:rsid w:val="00FE5F07"/>
    <w:rsid w:val="00FE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B81ACD"/>
  <w15:docId w15:val="{B94D5496-9275-4F70-975E-A9EC8EFF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770"/>
    <w:pPr>
      <w:jc w:val="both"/>
    </w:pPr>
    <w:rPr>
      <w:color w:val="414751" w:themeColor="text2" w:themeShade="BF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006613"/>
    <w:pPr>
      <w:numPr>
        <w:numId w:val="10"/>
      </w:numPr>
      <w:spacing w:before="360" w:after="40"/>
      <w:outlineLvl w:val="0"/>
    </w:pPr>
    <w:rPr>
      <w:rFonts w:asciiTheme="majorHAnsi" w:hAnsiTheme="majorHAnsi"/>
      <w:smallCaps/>
      <w:color w:val="9A3D00" w:themeColor="accent1" w:themeShade="8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6FE9"/>
    <w:pPr>
      <w:numPr>
        <w:ilvl w:val="1"/>
        <w:numId w:val="10"/>
      </w:numPr>
      <w:spacing w:after="0"/>
      <w:outlineLvl w:val="1"/>
    </w:pPr>
    <w:rPr>
      <w:rFonts w:asciiTheme="majorHAnsi" w:hAnsiTheme="majorHAnsi"/>
      <w:color w:val="E65B0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numPr>
        <w:ilvl w:val="2"/>
        <w:numId w:val="10"/>
      </w:num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numPr>
        <w:ilvl w:val="3"/>
        <w:numId w:val="10"/>
      </w:num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numPr>
        <w:ilvl w:val="4"/>
        <w:numId w:val="10"/>
      </w:num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numPr>
        <w:ilvl w:val="5"/>
        <w:numId w:val="10"/>
      </w:num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numPr>
        <w:ilvl w:val="6"/>
        <w:numId w:val="10"/>
      </w:num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numPr>
        <w:ilvl w:val="7"/>
        <w:numId w:val="10"/>
      </w:num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numPr>
        <w:ilvl w:val="8"/>
        <w:numId w:val="10"/>
      </w:num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6613"/>
    <w:rPr>
      <w:rFonts w:asciiTheme="majorHAnsi" w:hAnsiTheme="majorHAnsi"/>
      <w:smallCaps/>
      <w:color w:val="9A3D00" w:themeColor="accent1" w:themeShade="80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6FE9"/>
    <w:rPr>
      <w:rFonts w:asciiTheme="majorHAnsi" w:hAnsiTheme="majorHAnsi"/>
      <w:color w:val="E65B01" w:themeColor="accent1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Accentuationintense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lgr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lgr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E91960"/>
    <w:pPr>
      <w:keepNext/>
      <w:keepLines/>
      <w:numPr>
        <w:numId w:val="7"/>
      </w:numPr>
      <w:spacing w:before="240" w:after="0" w:line="259" w:lineRule="auto"/>
      <w:ind w:left="357" w:hanging="357"/>
      <w:outlineLvl w:val="9"/>
    </w:pPr>
    <w:rPr>
      <w:rFonts w:eastAsiaTheme="majorEastAsia" w:cstheme="majorBidi"/>
      <w:smallCaps w:val="0"/>
      <w:color w:val="E65B01" w:themeColor="accent1" w:themeShade="BF"/>
      <w:spacing w:val="0"/>
    </w:rPr>
  </w:style>
  <w:style w:type="paragraph" w:customStyle="1" w:styleId="Table">
    <w:name w:val="Table"/>
    <w:basedOn w:val="Titre1"/>
    <w:link w:val="TableCar"/>
    <w:qFormat/>
    <w:rsid w:val="00006613"/>
    <w:pPr>
      <w:numPr>
        <w:numId w:val="0"/>
      </w:numPr>
    </w:pPr>
    <w:rPr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06613"/>
    <w:pPr>
      <w:spacing w:after="100"/>
    </w:pPr>
  </w:style>
  <w:style w:type="character" w:customStyle="1" w:styleId="TableCar">
    <w:name w:val="Table Car"/>
    <w:basedOn w:val="Titre1Car"/>
    <w:link w:val="Table"/>
    <w:rsid w:val="00006613"/>
    <w:rPr>
      <w:rFonts w:asciiTheme="majorHAnsi" w:hAnsiTheme="majorHAnsi"/>
      <w:smallCaps/>
      <w:color w:val="9A3D00" w:themeColor="accent1" w:themeShade="80"/>
      <w:spacing w:val="5"/>
      <w:sz w:val="32"/>
      <w:szCs w:val="32"/>
      <w:lang w:val="fr-FR"/>
    </w:rPr>
  </w:style>
  <w:style w:type="character" w:styleId="Lienhypertexte">
    <w:name w:val="Hyperlink"/>
    <w:basedOn w:val="Policepardfaut"/>
    <w:uiPriority w:val="99"/>
    <w:unhideWhenUsed/>
    <w:rsid w:val="00006613"/>
    <w:rPr>
      <w:color w:val="D2611C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563185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end\AppData\Roaming\Microsoft\Templates\Rapport%20(Th&#232;me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E3FBFDD0504AEC87BECE669E72DF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A4AA77-1EF2-4752-B58C-CDABB9462A78}"/>
      </w:docPartPr>
      <w:docPartBody>
        <w:p w:rsidR="00E23AC9" w:rsidRDefault="0029339D" w:rsidP="0029339D">
          <w:pPr>
            <w:pStyle w:val="66E3FBFDD0504AEC87BECE669E72DFBF"/>
          </w:pPr>
          <w:r>
            <w:rPr>
              <w:i/>
              <w:iCs/>
              <w:color w:val="833C0B" w:themeColor="accent2" w:themeShade="80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DD"/>
    <w:rsid w:val="001E5C0D"/>
    <w:rsid w:val="0029339D"/>
    <w:rsid w:val="00445A56"/>
    <w:rsid w:val="004D7AFE"/>
    <w:rsid w:val="009A0242"/>
    <w:rsid w:val="009E03A7"/>
    <w:rsid w:val="00B41D68"/>
    <w:rsid w:val="00C034DD"/>
    <w:rsid w:val="00D36412"/>
    <w:rsid w:val="00D97159"/>
    <w:rsid w:val="00E23AC9"/>
    <w:rsid w:val="00F442B1"/>
    <w:rsid w:val="00F720A0"/>
    <w:rsid w:val="00FB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C1BD38F511A47C5830C878DF537A776">
    <w:name w:val="0C1BD38F511A47C5830C878DF537A776"/>
  </w:style>
  <w:style w:type="paragraph" w:customStyle="1" w:styleId="7B29F36B365A45DC8E99979315D53A19">
    <w:name w:val="7B29F36B365A45DC8E99979315D53A19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paragraph" w:customStyle="1" w:styleId="05551C44F83D4DBEA16149BD2CDA5549">
    <w:name w:val="05551C44F83D4DBEA16149BD2CDA5549"/>
  </w:style>
  <w:style w:type="paragraph" w:customStyle="1" w:styleId="36F11A21E6AB48318DC9E119A010C546">
    <w:name w:val="36F11A21E6AB48318DC9E119A010C546"/>
  </w:style>
  <w:style w:type="paragraph" w:customStyle="1" w:styleId="838AE84BD1484000BAF7AE22847893BD">
    <w:name w:val="838AE84BD1484000BAF7AE22847893BD"/>
  </w:style>
  <w:style w:type="paragraph" w:customStyle="1" w:styleId="8D70C6275F30477EAF62D47552CB4324">
    <w:name w:val="8D70C6275F30477EAF62D47552CB4324"/>
  </w:style>
  <w:style w:type="paragraph" w:customStyle="1" w:styleId="66E3FBFDD0504AEC87BECE669E72DFBF">
    <w:name w:val="66E3FBFDD0504AEC87BECE669E72DFBF"/>
    <w:rsid w:val="00293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2019-11-15T00:00:00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0911A7-A3A9-4C9E-96F6-4C02B6B30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Oriel).dotx</Template>
  <TotalTime>370</TotalTime>
  <Pages>5</Pages>
  <Words>830</Words>
  <Characters>4570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Cahier des charges  Projet BDR</vt:lpstr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 Projet BDR</dc:title>
  <dc:subject>Réseau ferroviaire</dc:subject>
  <dc:creator>Gwendoline Dössegger</dc:creator>
  <cp:keywords/>
  <cp:lastModifiedBy>Dössegger Gwendoline</cp:lastModifiedBy>
  <cp:revision>75</cp:revision>
  <cp:lastPrinted>2019-11-21T18:55:00Z</cp:lastPrinted>
  <dcterms:created xsi:type="dcterms:W3CDTF">2019-10-18T06:11:00Z</dcterms:created>
  <dcterms:modified xsi:type="dcterms:W3CDTF">2019-11-21T20:17:00Z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